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34693" w14:textId="0861C962" w:rsidR="00DE0314" w:rsidRDefault="00DE0314" w:rsidP="00DE0314">
      <w:pPr>
        <w:pStyle w:val="Title"/>
      </w:pPr>
      <w:r>
        <w:rPr>
          <w:noProof/>
          <w:lang w:val="en-CA" w:eastAsia="en-CA"/>
        </w:rPr>
        <w:drawing>
          <wp:inline distT="0" distB="0" distL="0" distR="0" wp14:anchorId="742A531C" wp14:editId="571CD69A">
            <wp:extent cx="3657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14:paraId="5C772116" w14:textId="77777777" w:rsidR="00DE0314" w:rsidRDefault="00DE0314" w:rsidP="00DE0314"/>
    <w:p w14:paraId="613D1EDC" w14:textId="77777777" w:rsidR="00DE0314" w:rsidRDefault="00DE0314" w:rsidP="00DE0314"/>
    <w:p w14:paraId="00D5BDE9" w14:textId="77777777" w:rsidR="00DE0314" w:rsidRDefault="00DE0314" w:rsidP="00DE0314"/>
    <w:p w14:paraId="22E33AE9" w14:textId="77777777" w:rsidR="00DE0314" w:rsidRDefault="00DE0314" w:rsidP="00DE0314"/>
    <w:p w14:paraId="0257B705" w14:textId="77777777" w:rsidR="00DE0314" w:rsidRDefault="00DE0314" w:rsidP="00DE0314"/>
    <w:p w14:paraId="7A14E689" w14:textId="77777777" w:rsidR="00DE0314" w:rsidRDefault="00DE0314" w:rsidP="00DE0314"/>
    <w:p w14:paraId="0EDD024F" w14:textId="7EF208A5" w:rsidR="00DE0314" w:rsidRDefault="0034042A" w:rsidP="00DE0314">
      <w:pPr>
        <w:pStyle w:val="ModuleTitle"/>
      </w:pPr>
      <w:r>
        <w:t>Student</w:t>
      </w:r>
      <w:r w:rsidR="00DE0314">
        <w:t xml:space="preserve"> Guide</w:t>
      </w:r>
    </w:p>
    <w:p w14:paraId="4FAE4C1E" w14:textId="77777777" w:rsidR="00DE0314" w:rsidRDefault="00DE0314" w:rsidP="00DE0314">
      <w:pPr>
        <w:pStyle w:val="ModuleTitle"/>
      </w:pPr>
    </w:p>
    <w:p w14:paraId="6CAAF64F" w14:textId="55E538C8" w:rsidR="00DE0314" w:rsidRDefault="00FD298D" w:rsidP="00DE0314">
      <w:pPr>
        <w:pStyle w:val="ModuleTitle"/>
      </w:pPr>
      <w:r>
        <w:t>Portal Theming</w:t>
      </w:r>
    </w:p>
    <w:p w14:paraId="75B8259D" w14:textId="77777777" w:rsidR="00DE0314" w:rsidRDefault="00DE0314" w:rsidP="00DE0314">
      <w:pPr>
        <w:pStyle w:val="ModuleTitle"/>
      </w:pPr>
    </w:p>
    <w:p w14:paraId="3487EE0C" w14:textId="77777777" w:rsidR="00DE0314" w:rsidRDefault="00DE0314" w:rsidP="00DE0314"/>
    <w:p w14:paraId="5DC41F7E" w14:textId="77777777" w:rsidR="00DE0314" w:rsidRDefault="00DE0314" w:rsidP="00DE0314"/>
    <w:p w14:paraId="47F91C82" w14:textId="77777777" w:rsidR="00DE0314" w:rsidRDefault="00DE0314" w:rsidP="00DE0314"/>
    <w:p w14:paraId="3AC78B1B" w14:textId="77777777" w:rsidR="00DE0314" w:rsidRDefault="00DE0314" w:rsidP="00DE0314"/>
    <w:p w14:paraId="14306985" w14:textId="77777777" w:rsidR="00DE0314" w:rsidRDefault="00DE0314" w:rsidP="00DE0314"/>
    <w:p w14:paraId="204CDD93" w14:textId="77777777" w:rsidR="00DE0314" w:rsidRDefault="00DE0314" w:rsidP="00DE0314"/>
    <w:p w14:paraId="3FDD041A" w14:textId="77777777" w:rsidR="00DE0314" w:rsidRDefault="00DE0314" w:rsidP="00DE0314"/>
    <w:p w14:paraId="1CF34006" w14:textId="77777777" w:rsidR="00DE0314" w:rsidRDefault="00DE0314" w:rsidP="00DE0314"/>
    <w:p w14:paraId="3AEBF335" w14:textId="77777777" w:rsidR="00DE0314" w:rsidRDefault="00DE0314" w:rsidP="00DE0314">
      <w:pPr>
        <w:spacing w:after="0" w:line="240" w:lineRule="auto"/>
        <w:sectPr w:rsidR="00DE0314">
          <w:pgSz w:w="12240" w:h="15840"/>
          <w:pgMar w:top="1440" w:right="1440" w:bottom="1440" w:left="1440" w:header="720" w:footer="720" w:gutter="0"/>
          <w:cols w:space="720"/>
        </w:sectPr>
      </w:pPr>
    </w:p>
    <w:sdt>
      <w:sdtPr>
        <w:rPr>
          <w:rFonts w:ascii="Times New Roman" w:eastAsiaTheme="minorHAnsi" w:hAnsi="Times New Roman" w:cstheme="minorBidi"/>
          <w:b/>
          <w:bCs/>
          <w:color w:val="auto"/>
          <w:sz w:val="22"/>
          <w:szCs w:val="22"/>
        </w:rPr>
        <w:id w:val="-288753838"/>
        <w:docPartObj>
          <w:docPartGallery w:val="Table of Contents"/>
          <w:docPartUnique/>
        </w:docPartObj>
      </w:sdtPr>
      <w:sdtEndPr>
        <w:rPr>
          <w:rFonts w:asciiTheme="minorHAnsi" w:eastAsiaTheme="minorEastAsia" w:hAnsiTheme="minorHAnsi"/>
          <w:b w:val="0"/>
          <w:bCs w:val="0"/>
        </w:rPr>
      </w:sdtEndPr>
      <w:sdtContent>
        <w:p w14:paraId="08DE079B" w14:textId="77777777" w:rsidR="00DE0314" w:rsidRDefault="00DE0314" w:rsidP="00DE0314">
          <w:pPr>
            <w:pStyle w:val="TOCHeading"/>
          </w:pPr>
          <w:r>
            <w:t>Table of Contents</w:t>
          </w:r>
        </w:p>
        <w:p w14:paraId="640523A4" w14:textId="77777777" w:rsidR="003D7CA3" w:rsidRDefault="00DE0314">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416960246" w:history="1">
            <w:r w:rsidR="003D7CA3" w:rsidRPr="00481728">
              <w:rPr>
                <w:rStyle w:val="Hyperlink"/>
                <w:noProof/>
              </w:rPr>
              <w:t>Lesson: Portal Theming</w:t>
            </w:r>
            <w:r w:rsidR="003D7CA3">
              <w:rPr>
                <w:noProof/>
                <w:webHidden/>
              </w:rPr>
              <w:tab/>
            </w:r>
            <w:r w:rsidR="003D7CA3">
              <w:rPr>
                <w:noProof/>
                <w:webHidden/>
              </w:rPr>
              <w:fldChar w:fldCharType="begin"/>
            </w:r>
            <w:r w:rsidR="003D7CA3">
              <w:rPr>
                <w:noProof/>
                <w:webHidden/>
              </w:rPr>
              <w:instrText xml:space="preserve"> PAGEREF _Toc416960246 \h </w:instrText>
            </w:r>
            <w:r w:rsidR="003D7CA3">
              <w:rPr>
                <w:noProof/>
                <w:webHidden/>
              </w:rPr>
            </w:r>
            <w:r w:rsidR="003D7CA3">
              <w:rPr>
                <w:noProof/>
                <w:webHidden/>
              </w:rPr>
              <w:fldChar w:fldCharType="separate"/>
            </w:r>
            <w:r w:rsidR="003D7CA3">
              <w:rPr>
                <w:noProof/>
                <w:webHidden/>
              </w:rPr>
              <w:t>3</w:t>
            </w:r>
            <w:r w:rsidR="003D7CA3">
              <w:rPr>
                <w:noProof/>
                <w:webHidden/>
              </w:rPr>
              <w:fldChar w:fldCharType="end"/>
            </w:r>
          </w:hyperlink>
        </w:p>
        <w:p w14:paraId="34354204" w14:textId="77777777" w:rsidR="003D7CA3" w:rsidRDefault="009B25E2">
          <w:pPr>
            <w:pStyle w:val="TOC2"/>
            <w:tabs>
              <w:tab w:val="right" w:leader="dot" w:pos="9350"/>
            </w:tabs>
            <w:rPr>
              <w:rFonts w:asciiTheme="minorHAnsi" w:hAnsiTheme="minorHAnsi"/>
              <w:noProof/>
              <w:sz w:val="22"/>
            </w:rPr>
          </w:pPr>
          <w:hyperlink w:anchor="_Toc416960247" w:history="1">
            <w:r w:rsidR="003D7CA3" w:rsidRPr="00481728">
              <w:rPr>
                <w:rStyle w:val="Hyperlink"/>
                <w:noProof/>
              </w:rPr>
              <w:t>Exercise 1: Edit the Copy of a Page Using Bootstrap Elements</w:t>
            </w:r>
            <w:r w:rsidR="003D7CA3">
              <w:rPr>
                <w:noProof/>
                <w:webHidden/>
              </w:rPr>
              <w:tab/>
            </w:r>
            <w:r w:rsidR="003D7CA3">
              <w:rPr>
                <w:noProof/>
                <w:webHidden/>
              </w:rPr>
              <w:fldChar w:fldCharType="begin"/>
            </w:r>
            <w:r w:rsidR="003D7CA3">
              <w:rPr>
                <w:noProof/>
                <w:webHidden/>
              </w:rPr>
              <w:instrText xml:space="preserve"> PAGEREF _Toc416960247 \h </w:instrText>
            </w:r>
            <w:r w:rsidR="003D7CA3">
              <w:rPr>
                <w:noProof/>
                <w:webHidden/>
              </w:rPr>
            </w:r>
            <w:r w:rsidR="003D7CA3">
              <w:rPr>
                <w:noProof/>
                <w:webHidden/>
              </w:rPr>
              <w:fldChar w:fldCharType="separate"/>
            </w:r>
            <w:r w:rsidR="003D7CA3">
              <w:rPr>
                <w:noProof/>
                <w:webHidden/>
              </w:rPr>
              <w:t>3</w:t>
            </w:r>
            <w:r w:rsidR="003D7CA3">
              <w:rPr>
                <w:noProof/>
                <w:webHidden/>
              </w:rPr>
              <w:fldChar w:fldCharType="end"/>
            </w:r>
          </w:hyperlink>
        </w:p>
        <w:p w14:paraId="7A325B75" w14:textId="77777777" w:rsidR="003D7CA3" w:rsidRDefault="009B25E2">
          <w:pPr>
            <w:pStyle w:val="TOC3"/>
            <w:tabs>
              <w:tab w:val="right" w:leader="dot" w:pos="9350"/>
            </w:tabs>
            <w:rPr>
              <w:rFonts w:asciiTheme="minorHAnsi" w:hAnsiTheme="minorHAnsi"/>
              <w:noProof/>
              <w:sz w:val="22"/>
            </w:rPr>
          </w:pPr>
          <w:hyperlink w:anchor="_Toc416960248" w:history="1">
            <w:r w:rsidR="003D7CA3" w:rsidRPr="00481728">
              <w:rPr>
                <w:rStyle w:val="Hyperlink"/>
                <w:noProof/>
              </w:rPr>
              <w:t>Experiment</w:t>
            </w:r>
            <w:r w:rsidR="003D7CA3">
              <w:rPr>
                <w:noProof/>
                <w:webHidden/>
              </w:rPr>
              <w:tab/>
            </w:r>
            <w:r w:rsidR="003D7CA3">
              <w:rPr>
                <w:noProof/>
                <w:webHidden/>
              </w:rPr>
              <w:fldChar w:fldCharType="begin"/>
            </w:r>
            <w:r w:rsidR="003D7CA3">
              <w:rPr>
                <w:noProof/>
                <w:webHidden/>
              </w:rPr>
              <w:instrText xml:space="preserve"> PAGEREF _Toc416960248 \h </w:instrText>
            </w:r>
            <w:r w:rsidR="003D7CA3">
              <w:rPr>
                <w:noProof/>
                <w:webHidden/>
              </w:rPr>
            </w:r>
            <w:r w:rsidR="003D7CA3">
              <w:rPr>
                <w:noProof/>
                <w:webHidden/>
              </w:rPr>
              <w:fldChar w:fldCharType="separate"/>
            </w:r>
            <w:r w:rsidR="003D7CA3">
              <w:rPr>
                <w:noProof/>
                <w:webHidden/>
              </w:rPr>
              <w:t>5</w:t>
            </w:r>
            <w:r w:rsidR="003D7CA3">
              <w:rPr>
                <w:noProof/>
                <w:webHidden/>
              </w:rPr>
              <w:fldChar w:fldCharType="end"/>
            </w:r>
          </w:hyperlink>
        </w:p>
        <w:p w14:paraId="78EB86B2" w14:textId="77777777" w:rsidR="003D7CA3" w:rsidRDefault="009B25E2">
          <w:pPr>
            <w:pStyle w:val="TOC2"/>
            <w:tabs>
              <w:tab w:val="right" w:leader="dot" w:pos="9350"/>
            </w:tabs>
            <w:rPr>
              <w:rFonts w:asciiTheme="minorHAnsi" w:hAnsiTheme="minorHAnsi"/>
              <w:noProof/>
              <w:sz w:val="22"/>
            </w:rPr>
          </w:pPr>
          <w:hyperlink w:anchor="_Toc416960249" w:history="1">
            <w:r w:rsidR="003D7CA3" w:rsidRPr="00481728">
              <w:rPr>
                <w:rStyle w:val="Hyperlink"/>
                <w:noProof/>
              </w:rPr>
              <w:t>Exercise 2: Roll a Custom Bootstrap Theme for your Portal</w:t>
            </w:r>
            <w:r w:rsidR="003D7CA3">
              <w:rPr>
                <w:noProof/>
                <w:webHidden/>
              </w:rPr>
              <w:tab/>
            </w:r>
            <w:r w:rsidR="003D7CA3">
              <w:rPr>
                <w:noProof/>
                <w:webHidden/>
              </w:rPr>
              <w:fldChar w:fldCharType="begin"/>
            </w:r>
            <w:r w:rsidR="003D7CA3">
              <w:rPr>
                <w:noProof/>
                <w:webHidden/>
              </w:rPr>
              <w:instrText xml:space="preserve"> PAGEREF _Toc416960249 \h </w:instrText>
            </w:r>
            <w:r w:rsidR="003D7CA3">
              <w:rPr>
                <w:noProof/>
                <w:webHidden/>
              </w:rPr>
            </w:r>
            <w:r w:rsidR="003D7CA3">
              <w:rPr>
                <w:noProof/>
                <w:webHidden/>
              </w:rPr>
              <w:fldChar w:fldCharType="separate"/>
            </w:r>
            <w:r w:rsidR="003D7CA3">
              <w:rPr>
                <w:noProof/>
                <w:webHidden/>
              </w:rPr>
              <w:t>6</w:t>
            </w:r>
            <w:r w:rsidR="003D7CA3">
              <w:rPr>
                <w:noProof/>
                <w:webHidden/>
              </w:rPr>
              <w:fldChar w:fldCharType="end"/>
            </w:r>
          </w:hyperlink>
        </w:p>
        <w:p w14:paraId="5F0249D5" w14:textId="77777777" w:rsidR="00DE0314" w:rsidRDefault="00DE0314" w:rsidP="00DE0314">
          <w:r>
            <w:rPr>
              <w:b/>
              <w:bCs/>
              <w:noProof/>
            </w:rPr>
            <w:fldChar w:fldCharType="end"/>
          </w:r>
        </w:p>
        <w:p w14:paraId="75D764E4" w14:textId="77777777" w:rsidR="00DE0314" w:rsidRDefault="009B25E2" w:rsidP="00DE0314">
          <w:pPr>
            <w:spacing w:after="0" w:line="240" w:lineRule="auto"/>
            <w:sectPr w:rsidR="00DE0314">
              <w:type w:val="evenPage"/>
              <w:pgSz w:w="12240" w:h="15840"/>
              <w:pgMar w:top="1440" w:right="1440" w:bottom="1440" w:left="1440" w:header="720" w:footer="720" w:gutter="0"/>
              <w:cols w:space="720"/>
            </w:sectPr>
          </w:pPr>
        </w:p>
      </w:sdtContent>
    </w:sdt>
    <w:p w14:paraId="7B198A82" w14:textId="510F6757" w:rsidR="00DE0314" w:rsidRDefault="0039539E" w:rsidP="00DE0314">
      <w:pPr>
        <w:pStyle w:val="Heading1"/>
      </w:pPr>
      <w:bookmarkStart w:id="0" w:name="_Toc416960246"/>
      <w:r>
        <w:lastRenderedPageBreak/>
        <w:t>Lesson</w:t>
      </w:r>
      <w:r w:rsidR="00DE0314">
        <w:t xml:space="preserve">: </w:t>
      </w:r>
      <w:r w:rsidR="00CD0FF6">
        <w:t>Portal Theming</w:t>
      </w:r>
      <w:bookmarkEnd w:id="0"/>
    </w:p>
    <w:p w14:paraId="1DE3A1ED" w14:textId="424BF2C4" w:rsidR="00DE0314" w:rsidRDefault="00DE0314" w:rsidP="00DE0314"/>
    <w:p w14:paraId="2B345C3D" w14:textId="77777777" w:rsidR="00CD0FF6" w:rsidRDefault="00CD0FF6" w:rsidP="00CD0FF6">
      <w:r>
        <w:t>In this lesson we will take a look at the theming capabilities offered by Adxstudio Portals via our front-side framework and CSS web file management features.</w:t>
      </w:r>
    </w:p>
    <w:p w14:paraId="39D62A07" w14:textId="77777777" w:rsidR="005119FD" w:rsidRDefault="005119FD" w:rsidP="00DE0314"/>
    <w:p w14:paraId="5C4E0F11" w14:textId="77777777" w:rsidR="00CD0FF6" w:rsidRDefault="00CD0FF6" w:rsidP="00CD0FF6">
      <w:pPr>
        <w:pStyle w:val="Heading2"/>
      </w:pPr>
      <w:bookmarkStart w:id="1" w:name="_Toc371066298"/>
      <w:bookmarkStart w:id="2" w:name="_Toc393367037"/>
      <w:bookmarkStart w:id="3" w:name="_Toc416960247"/>
      <w:r>
        <w:t>Exercise 1: Edit the Copy of a Page Using Bootstrap Elements</w:t>
      </w:r>
      <w:bookmarkEnd w:id="1"/>
      <w:bookmarkEnd w:id="2"/>
      <w:bookmarkEnd w:id="3"/>
    </w:p>
    <w:p w14:paraId="39A4F710" w14:textId="77777777" w:rsidR="00CD0FF6" w:rsidRDefault="00CD0FF6" w:rsidP="00CD0FF6"/>
    <w:p w14:paraId="08A6EC45" w14:textId="77777777" w:rsidR="00CD0FF6" w:rsidRDefault="00CD0FF6" w:rsidP="00CD0FF6">
      <w:r>
        <w:t xml:space="preserve">In this Exercise, Play around with </w:t>
      </w:r>
      <w:proofErr w:type="spellStart"/>
      <w:r>
        <w:t>Adxstudio’s</w:t>
      </w:r>
      <w:proofErr w:type="spellEnd"/>
      <w:r>
        <w:t xml:space="preserve"> Front-side framework, based on Bootstrap.</w:t>
      </w:r>
    </w:p>
    <w:p w14:paraId="06C2C32D" w14:textId="77777777" w:rsidR="00CD0FF6" w:rsidRDefault="00CD0FF6" w:rsidP="00CD0FF6">
      <w:pPr>
        <w:pStyle w:val="List"/>
        <w:numPr>
          <w:ilvl w:val="0"/>
          <w:numId w:val="10"/>
        </w:numPr>
      </w:pPr>
      <w:r>
        <w:t xml:space="preserve">Navigate to </w:t>
      </w:r>
      <w:r w:rsidRPr="00FA0026">
        <w:rPr>
          <w:b/>
        </w:rPr>
        <w:t>Community Portal</w:t>
      </w:r>
    </w:p>
    <w:p w14:paraId="78C639FC" w14:textId="77777777" w:rsidR="00CD0FF6" w:rsidRDefault="00CD0FF6" w:rsidP="00CD0FF6">
      <w:pPr>
        <w:pStyle w:val="List"/>
        <w:numPr>
          <w:ilvl w:val="0"/>
          <w:numId w:val="7"/>
        </w:numPr>
      </w:pPr>
      <w:r>
        <w:t xml:space="preserve">Click </w:t>
      </w:r>
      <w:r>
        <w:rPr>
          <w:b/>
        </w:rPr>
        <w:t>Sign In</w:t>
      </w:r>
      <w:r>
        <w:t xml:space="preserve"> in the upper right-hand corner.</w:t>
      </w:r>
    </w:p>
    <w:p w14:paraId="67AB71EE" w14:textId="77777777" w:rsidR="00CD0FF6" w:rsidRDefault="00CD0FF6" w:rsidP="00CD0FF6">
      <w:pPr>
        <w:pStyle w:val="List"/>
        <w:numPr>
          <w:ilvl w:val="0"/>
          <w:numId w:val="0"/>
        </w:numPr>
        <w:ind w:left="720" w:hanging="360"/>
      </w:pPr>
      <w:r>
        <w:rPr>
          <w:noProof/>
          <w:lang w:val="en-CA" w:eastAsia="en-CA"/>
        </w:rPr>
        <w:drawing>
          <wp:inline distT="0" distB="0" distL="0" distR="0" wp14:anchorId="37572D80" wp14:editId="26795ECB">
            <wp:extent cx="2006600" cy="787400"/>
            <wp:effectExtent l="0" t="0" r="0" b="0"/>
            <wp:docPr id="43" name="Picture 43" descr="C:\Users\rbailey\AppData\Local\Temp\SNAGHTML891b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ailey\AppData\Local\Temp\SNAGHTML891b3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787400"/>
                    </a:xfrm>
                    <a:prstGeom prst="rect">
                      <a:avLst/>
                    </a:prstGeom>
                    <a:noFill/>
                    <a:ln>
                      <a:noFill/>
                    </a:ln>
                  </pic:spPr>
                </pic:pic>
              </a:graphicData>
            </a:graphic>
          </wp:inline>
        </w:drawing>
      </w:r>
    </w:p>
    <w:p w14:paraId="373E9B31" w14:textId="77777777" w:rsidR="00CD0FF6" w:rsidRDefault="00CD0FF6" w:rsidP="00CD0FF6">
      <w:pPr>
        <w:pStyle w:val="List"/>
        <w:numPr>
          <w:ilvl w:val="0"/>
          <w:numId w:val="7"/>
        </w:numPr>
      </w:pPr>
      <w:r>
        <w:t>Sign in as administrator:</w:t>
      </w:r>
    </w:p>
    <w:p w14:paraId="77D47792" w14:textId="77777777" w:rsidR="00CD0FF6" w:rsidRDefault="00CD0FF6" w:rsidP="00CD0FF6">
      <w:pPr>
        <w:pStyle w:val="List"/>
        <w:numPr>
          <w:ilvl w:val="1"/>
          <w:numId w:val="7"/>
        </w:numPr>
      </w:pPr>
      <w:r>
        <w:t>Username:</w:t>
      </w:r>
      <w:r>
        <w:rPr>
          <w:b/>
        </w:rPr>
        <w:t xml:space="preserve"> administrator</w:t>
      </w:r>
    </w:p>
    <w:p w14:paraId="2CFC14E6" w14:textId="77777777" w:rsidR="00CD0FF6" w:rsidRPr="00B17DDC" w:rsidRDefault="00CD0FF6" w:rsidP="00CD0FF6">
      <w:pPr>
        <w:pStyle w:val="List"/>
        <w:numPr>
          <w:ilvl w:val="1"/>
          <w:numId w:val="7"/>
        </w:numPr>
      </w:pPr>
      <w:r>
        <w:t xml:space="preserve">Password: </w:t>
      </w:r>
      <w:r>
        <w:rPr>
          <w:b/>
        </w:rPr>
        <w:t>pass@word1</w:t>
      </w:r>
    </w:p>
    <w:p w14:paraId="5DBA94F1" w14:textId="77777777" w:rsidR="00CD0FF6" w:rsidRDefault="00CD0FF6" w:rsidP="00CD0FF6">
      <w:pPr>
        <w:pStyle w:val="ListParagraph"/>
        <w:numPr>
          <w:ilvl w:val="0"/>
          <w:numId w:val="14"/>
        </w:numPr>
        <w:spacing w:after="0"/>
      </w:pPr>
      <w:r>
        <w:t xml:space="preserve">Navigate to the </w:t>
      </w:r>
      <w:r w:rsidRPr="00FA0026">
        <w:rPr>
          <w:b/>
        </w:rPr>
        <w:t>Content</w:t>
      </w:r>
      <w:r>
        <w:t xml:space="preserve"> page by clicking the link on the primary navigation.</w:t>
      </w:r>
    </w:p>
    <w:p w14:paraId="59F0D623" w14:textId="77777777" w:rsidR="00CD0FF6" w:rsidRDefault="00CD0FF6" w:rsidP="00CD0FF6">
      <w:pPr>
        <w:pStyle w:val="List"/>
        <w:numPr>
          <w:ilvl w:val="0"/>
          <w:numId w:val="14"/>
        </w:numPr>
        <w:spacing w:after="0"/>
      </w:pPr>
      <w:r>
        <w:t xml:space="preserve">Edit the Copy of the page by </w:t>
      </w:r>
      <w:proofErr w:type="spellStart"/>
      <w:r>
        <w:t>mousing</w:t>
      </w:r>
      <w:proofErr w:type="spellEnd"/>
      <w:r>
        <w:t xml:space="preserve"> over the main content area and clicking the edit button that appears.</w:t>
      </w:r>
    </w:p>
    <w:p w14:paraId="0753EED6" w14:textId="77777777" w:rsidR="00CD0FF6" w:rsidRDefault="00CD0FF6" w:rsidP="00CD0FF6">
      <w:pPr>
        <w:pStyle w:val="List"/>
        <w:numPr>
          <w:ilvl w:val="0"/>
          <w:numId w:val="0"/>
        </w:numPr>
        <w:ind w:left="720" w:hanging="360"/>
      </w:pPr>
      <w:r>
        <w:rPr>
          <w:noProof/>
          <w:lang w:val="en-CA" w:eastAsia="en-CA"/>
        </w:rPr>
        <w:drawing>
          <wp:inline distT="0" distB="0" distL="0" distR="0" wp14:anchorId="19365CAD" wp14:editId="558E24E6">
            <wp:extent cx="2709333" cy="1423067"/>
            <wp:effectExtent l="0" t="0" r="0" b="0"/>
            <wp:docPr id="44" name="Picture 44" descr="C:\Users\rbailey\AppData\Local\Temp\SNAGHTML8d1d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bailey\AppData\Local\Temp\SNAGHTML8d1dd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172" cy="1428235"/>
                    </a:xfrm>
                    <a:prstGeom prst="rect">
                      <a:avLst/>
                    </a:prstGeom>
                    <a:noFill/>
                    <a:ln>
                      <a:noFill/>
                    </a:ln>
                  </pic:spPr>
                </pic:pic>
              </a:graphicData>
            </a:graphic>
          </wp:inline>
        </w:drawing>
      </w:r>
    </w:p>
    <w:p w14:paraId="39FE2D5B" w14:textId="77777777" w:rsidR="00CD0FF6" w:rsidRDefault="00CD0FF6" w:rsidP="00CD0FF6">
      <w:r>
        <w:t>Place the mouse cursor somewhere in the body of the main text area. Let’s play with a new simple styles that we can attach to elements:</w:t>
      </w:r>
    </w:p>
    <w:p w14:paraId="671EDCF0" w14:textId="77777777" w:rsidR="00CD0FF6" w:rsidRDefault="00CD0FF6" w:rsidP="00CD0FF6">
      <w:pPr>
        <w:pStyle w:val="ListParagraph"/>
        <w:numPr>
          <w:ilvl w:val="0"/>
          <w:numId w:val="14"/>
        </w:numPr>
      </w:pPr>
      <w:r>
        <w:t>Beneath the current content block, type a sentence “This is a sentence”</w:t>
      </w:r>
    </w:p>
    <w:p w14:paraId="260EDE12" w14:textId="77777777" w:rsidR="00CD0FF6" w:rsidRDefault="00CD0FF6" w:rsidP="00CD0FF6">
      <w:pPr>
        <w:pStyle w:val="ListParagraph"/>
        <w:numPr>
          <w:ilvl w:val="0"/>
          <w:numId w:val="14"/>
        </w:numPr>
      </w:pPr>
      <w:r>
        <w:t>Follow this with a few paragraph breaks by hitting enter on your keyboard several times</w:t>
      </w:r>
    </w:p>
    <w:p w14:paraId="236A2E2F" w14:textId="77777777" w:rsidR="00CD0FF6" w:rsidRDefault="00CD0FF6" w:rsidP="00CD0FF6">
      <w:pPr>
        <w:pStyle w:val="ListParagraph"/>
        <w:numPr>
          <w:ilvl w:val="0"/>
          <w:numId w:val="14"/>
        </w:numPr>
      </w:pPr>
      <w:r>
        <w:t>Highlight the sentence and apply some styling of your choice to it</w:t>
      </w:r>
    </w:p>
    <w:p w14:paraId="3B7A8C27" w14:textId="77777777" w:rsidR="00CD0FF6" w:rsidRPr="00CB55AD" w:rsidRDefault="00CD0FF6" w:rsidP="00CD0FF6">
      <w:pPr>
        <w:pStyle w:val="ListParagraph"/>
        <w:numPr>
          <w:ilvl w:val="0"/>
          <w:numId w:val="14"/>
        </w:numPr>
      </w:pPr>
      <w:r>
        <w:t xml:space="preserve">Click </w:t>
      </w:r>
      <w:r w:rsidRPr="00D620EC">
        <w:rPr>
          <w:b/>
        </w:rPr>
        <w:t>Save</w:t>
      </w:r>
    </w:p>
    <w:p w14:paraId="675F8E28" w14:textId="77777777" w:rsidR="00CD0FF6" w:rsidRDefault="00CD0FF6" w:rsidP="00CD0FF6">
      <w:pPr>
        <w:ind w:left="360"/>
      </w:pPr>
      <w:r>
        <w:rPr>
          <w:noProof/>
          <w:lang w:val="en-CA" w:eastAsia="en-CA"/>
        </w:rPr>
        <w:lastRenderedPageBreak/>
        <w:drawing>
          <wp:inline distT="0" distB="0" distL="0" distR="0" wp14:anchorId="492A7368" wp14:editId="7C9A2D2D">
            <wp:extent cx="1828800" cy="1215256"/>
            <wp:effectExtent l="0" t="0" r="0" b="0"/>
            <wp:docPr id="45" name="Picture 45" descr="C:\Users\rbailey\AppData\Local\Temp\SNAGHTML13b531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bailey\AppData\Local\Temp\SNAGHTML13b531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4854" cy="1219279"/>
                    </a:xfrm>
                    <a:prstGeom prst="rect">
                      <a:avLst/>
                    </a:prstGeom>
                    <a:noFill/>
                    <a:ln>
                      <a:noFill/>
                    </a:ln>
                  </pic:spPr>
                </pic:pic>
              </a:graphicData>
            </a:graphic>
          </wp:inline>
        </w:drawing>
      </w:r>
    </w:p>
    <w:p w14:paraId="57DD7423" w14:textId="77777777" w:rsidR="00CD0FF6" w:rsidRDefault="00CD0FF6" w:rsidP="00CD0FF6">
      <w:pPr>
        <w:pStyle w:val="ListParagraph"/>
        <w:numPr>
          <w:ilvl w:val="0"/>
          <w:numId w:val="14"/>
        </w:numPr>
      </w:pPr>
      <w:r>
        <w:t>Click to edit the content block again. Put your mouse cursor somewhere in the content (preferably an empty place)</w:t>
      </w:r>
    </w:p>
    <w:p w14:paraId="65BD5A39" w14:textId="77777777" w:rsidR="00CD0FF6" w:rsidRDefault="00CD0FF6" w:rsidP="00CD0FF6">
      <w:pPr>
        <w:pStyle w:val="ListParagraph"/>
        <w:numPr>
          <w:ilvl w:val="0"/>
          <w:numId w:val="14"/>
        </w:numPr>
      </w:pPr>
      <w:r>
        <w:t>Insert a table by clicking Table &gt; Insert Table</w:t>
      </w:r>
    </w:p>
    <w:p w14:paraId="2C3B320C" w14:textId="77777777" w:rsidR="00CD0FF6" w:rsidRDefault="00CD0FF6" w:rsidP="00CD0FF6">
      <w:pPr>
        <w:pStyle w:val="ListParagraph"/>
        <w:numPr>
          <w:ilvl w:val="0"/>
          <w:numId w:val="14"/>
        </w:numPr>
      </w:pPr>
      <w:r>
        <w:t>Choose 3 rows and 3 columns</w:t>
      </w:r>
    </w:p>
    <w:p w14:paraId="75FBBB11" w14:textId="77777777" w:rsidR="00CD0FF6" w:rsidRDefault="00CD0FF6" w:rsidP="00CD0FF6">
      <w:pPr>
        <w:ind w:left="360"/>
      </w:pPr>
      <w:r>
        <w:rPr>
          <w:noProof/>
          <w:lang w:val="en-CA" w:eastAsia="en-CA"/>
        </w:rPr>
        <w:drawing>
          <wp:inline distT="0" distB="0" distL="0" distR="0" wp14:anchorId="41C413BB" wp14:editId="1A35B47E">
            <wp:extent cx="3293533" cy="2509384"/>
            <wp:effectExtent l="0" t="0" r="0" b="0"/>
            <wp:docPr id="46" name="Picture 46" descr="C:\Users\rbailey\AppData\Local\Temp\SNAGHTML13b793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bailey\AppData\Local\Temp\SNAGHTML13b793f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822" cy="2523319"/>
                    </a:xfrm>
                    <a:prstGeom prst="rect">
                      <a:avLst/>
                    </a:prstGeom>
                    <a:noFill/>
                    <a:ln>
                      <a:noFill/>
                    </a:ln>
                  </pic:spPr>
                </pic:pic>
              </a:graphicData>
            </a:graphic>
          </wp:inline>
        </w:drawing>
      </w:r>
    </w:p>
    <w:p w14:paraId="55446AAB" w14:textId="77777777" w:rsidR="00CD0FF6" w:rsidRDefault="00CD0FF6" w:rsidP="00CD0FF6">
      <w:pPr>
        <w:pStyle w:val="ListParagraph"/>
        <w:numPr>
          <w:ilvl w:val="0"/>
          <w:numId w:val="14"/>
        </w:numPr>
      </w:pPr>
      <w:r>
        <w:t>Place some dummy content spread throughout the table</w:t>
      </w:r>
    </w:p>
    <w:p w14:paraId="3CBD06C0" w14:textId="77777777" w:rsidR="00CD0FF6" w:rsidRDefault="00CD0FF6" w:rsidP="00CD0FF6">
      <w:pPr>
        <w:pStyle w:val="ListParagraph"/>
        <w:numPr>
          <w:ilvl w:val="0"/>
          <w:numId w:val="14"/>
        </w:numPr>
      </w:pPr>
      <w:r>
        <w:t xml:space="preserve">Click </w:t>
      </w:r>
      <w:r w:rsidRPr="00D620EC">
        <w:rPr>
          <w:b/>
        </w:rPr>
        <w:t>Save</w:t>
      </w:r>
    </w:p>
    <w:p w14:paraId="3AB8CB6B" w14:textId="77777777" w:rsidR="00CD0FF6" w:rsidRDefault="00CD0FF6" w:rsidP="00CD0FF6">
      <w:pPr>
        <w:pStyle w:val="ListParagraph"/>
        <w:numPr>
          <w:ilvl w:val="0"/>
          <w:numId w:val="14"/>
        </w:numPr>
      </w:pPr>
      <w:r>
        <w:t>Notice how the table looks</w:t>
      </w:r>
    </w:p>
    <w:p w14:paraId="5E608F47" w14:textId="77777777" w:rsidR="00CD0FF6" w:rsidRDefault="00CD0FF6" w:rsidP="00CD0FF6">
      <w:pPr>
        <w:pStyle w:val="ListParagraph"/>
        <w:numPr>
          <w:ilvl w:val="0"/>
          <w:numId w:val="14"/>
        </w:numPr>
      </w:pPr>
      <w:r>
        <w:t>Now Edit the Markup by clicking Tools &gt; Source Code</w:t>
      </w:r>
    </w:p>
    <w:p w14:paraId="3965749B" w14:textId="77777777" w:rsidR="00CD0FF6" w:rsidRDefault="00CD0FF6" w:rsidP="00CD0FF6">
      <w:pPr>
        <w:ind w:left="360"/>
      </w:pPr>
      <w:r>
        <w:rPr>
          <w:noProof/>
          <w:lang w:val="en-CA" w:eastAsia="en-CA"/>
        </w:rPr>
        <w:drawing>
          <wp:inline distT="0" distB="0" distL="0" distR="0" wp14:anchorId="195A0B29" wp14:editId="2E6ADF04">
            <wp:extent cx="2226733" cy="1593442"/>
            <wp:effectExtent l="0" t="0" r="0" b="0"/>
            <wp:docPr id="47" name="Picture 47" descr="C:\Users\rbailey\AppData\Local\Temp\SNAGHTML13ba7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bailey\AppData\Local\Temp\SNAGHTML13ba71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89" cy="1605433"/>
                    </a:xfrm>
                    <a:prstGeom prst="rect">
                      <a:avLst/>
                    </a:prstGeom>
                    <a:noFill/>
                    <a:ln>
                      <a:noFill/>
                    </a:ln>
                  </pic:spPr>
                </pic:pic>
              </a:graphicData>
            </a:graphic>
          </wp:inline>
        </w:drawing>
      </w:r>
    </w:p>
    <w:p w14:paraId="043721AC" w14:textId="77777777" w:rsidR="00CD0FF6" w:rsidRPr="00CB55AD" w:rsidRDefault="00CD0FF6" w:rsidP="00CD0FF6">
      <w:pPr>
        <w:pStyle w:val="ListParagraph"/>
        <w:numPr>
          <w:ilvl w:val="0"/>
          <w:numId w:val="14"/>
        </w:numPr>
      </w:pPr>
      <w:r>
        <w:t xml:space="preserve">Find the &lt;table&gt; node.  Add an attribute for the class: </w:t>
      </w:r>
      <w:r w:rsidRPr="00CB55AD">
        <w:rPr>
          <w:rFonts w:ascii="Lucida Sans Typewriter" w:hAnsi="Lucida Sans Typewriter"/>
          <w:sz w:val="20"/>
        </w:rPr>
        <w:t>class=“table table-striped”</w:t>
      </w:r>
    </w:p>
    <w:p w14:paraId="52138246" w14:textId="77777777" w:rsidR="00CD0FF6" w:rsidRDefault="00CD0FF6" w:rsidP="00CD0FF6">
      <w:pPr>
        <w:pStyle w:val="ListParagraph"/>
      </w:pPr>
      <w:r>
        <w:rPr>
          <w:noProof/>
          <w:lang w:val="en-CA" w:eastAsia="en-CA"/>
        </w:rPr>
        <w:lastRenderedPageBreak/>
        <w:drawing>
          <wp:inline distT="0" distB="0" distL="0" distR="0" wp14:anchorId="54FA5BFE" wp14:editId="23A7FA50">
            <wp:extent cx="3175000" cy="787400"/>
            <wp:effectExtent l="0" t="0" r="0" b="0"/>
            <wp:docPr id="48" name="Picture 48" descr="C:\Users\rbailey\AppData\Local\Temp\SNAGHTML13c57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bailey\AppData\Local\Temp\SNAGHTML13c572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000" cy="787400"/>
                    </a:xfrm>
                    <a:prstGeom prst="rect">
                      <a:avLst/>
                    </a:prstGeom>
                    <a:noFill/>
                    <a:ln>
                      <a:noFill/>
                    </a:ln>
                  </pic:spPr>
                </pic:pic>
              </a:graphicData>
            </a:graphic>
          </wp:inline>
        </w:drawing>
      </w:r>
    </w:p>
    <w:p w14:paraId="51799983" w14:textId="77777777" w:rsidR="00CD0FF6" w:rsidRDefault="00CD0FF6" w:rsidP="00CD0FF6">
      <w:pPr>
        <w:pStyle w:val="ListParagraph"/>
        <w:numPr>
          <w:ilvl w:val="0"/>
          <w:numId w:val="14"/>
        </w:numPr>
      </w:pPr>
      <w:r>
        <w:t xml:space="preserve">Click </w:t>
      </w:r>
      <w:r w:rsidRPr="00CB55AD">
        <w:rPr>
          <w:b/>
        </w:rPr>
        <w:t>Save</w:t>
      </w:r>
    </w:p>
    <w:p w14:paraId="41030783" w14:textId="77777777" w:rsidR="00CD0FF6" w:rsidRDefault="00CD0FF6" w:rsidP="00CD0FF6">
      <w:pPr>
        <w:pStyle w:val="ListParagraph"/>
        <w:numPr>
          <w:ilvl w:val="0"/>
          <w:numId w:val="14"/>
        </w:numPr>
      </w:pPr>
      <w:r>
        <w:t>Notice how the table looks</w:t>
      </w:r>
    </w:p>
    <w:p w14:paraId="2C440D06" w14:textId="77777777" w:rsidR="00CD0FF6" w:rsidRDefault="00CD0FF6" w:rsidP="00CD0FF6">
      <w:r>
        <w:t>Now let’s do some very basic scaffolding.  If you are not comfortable with HTML, you can choose to skip this exercise.  Alternatively, you can take a stab at it and ask the instructor for help.</w:t>
      </w:r>
    </w:p>
    <w:p w14:paraId="49B47040" w14:textId="77777777" w:rsidR="00CD0FF6" w:rsidRDefault="00CD0FF6" w:rsidP="00CD0FF6">
      <w:pPr>
        <w:pStyle w:val="ListParagraph"/>
        <w:numPr>
          <w:ilvl w:val="0"/>
          <w:numId w:val="14"/>
        </w:numPr>
      </w:pPr>
      <w:r>
        <w:t>Click to edit the content block again.</w:t>
      </w:r>
    </w:p>
    <w:p w14:paraId="2A43359F" w14:textId="77777777" w:rsidR="00CD0FF6" w:rsidRDefault="00CD0FF6" w:rsidP="00CD0FF6">
      <w:pPr>
        <w:pStyle w:val="ListParagraph"/>
        <w:numPr>
          <w:ilvl w:val="0"/>
          <w:numId w:val="14"/>
        </w:numPr>
      </w:pPr>
      <w:r>
        <w:t>Split the original Lorem Ipsum content block into two paragraphs</w:t>
      </w:r>
    </w:p>
    <w:p w14:paraId="6F6CDD97" w14:textId="77777777" w:rsidR="00CD0FF6" w:rsidRDefault="00CD0FF6" w:rsidP="00CD0FF6">
      <w:pPr>
        <w:pStyle w:val="ListParagraph"/>
        <w:numPr>
          <w:ilvl w:val="0"/>
          <w:numId w:val="14"/>
        </w:numPr>
      </w:pPr>
      <w:r>
        <w:t xml:space="preserve">Now Edit the Markup by clicking the </w:t>
      </w:r>
      <w:r>
        <w:rPr>
          <w:b/>
        </w:rPr>
        <w:t>html</w:t>
      </w:r>
      <w:r>
        <w:t xml:space="preserve"> button</w:t>
      </w:r>
    </w:p>
    <w:p w14:paraId="3E7DD8F9" w14:textId="77777777" w:rsidR="00CD0FF6" w:rsidRDefault="00CD0FF6" w:rsidP="00CD0FF6">
      <w:pPr>
        <w:pStyle w:val="ListParagraph"/>
        <w:numPr>
          <w:ilvl w:val="0"/>
          <w:numId w:val="14"/>
        </w:numPr>
      </w:pPr>
      <w:r>
        <w:t>Notice the original main content block is split into two &lt;p&gt; tags: one for each of the two paragraphs you just split it into.</w:t>
      </w:r>
    </w:p>
    <w:p w14:paraId="7CF9B0AE" w14:textId="77777777" w:rsidR="00CD0FF6" w:rsidRDefault="00CD0FF6" w:rsidP="00CD0FF6">
      <w:pPr>
        <w:pStyle w:val="ListParagraph"/>
        <w:numPr>
          <w:ilvl w:val="0"/>
          <w:numId w:val="14"/>
        </w:numPr>
      </w:pPr>
      <w:r>
        <w:t>Wrap both of these &lt;p&gt; tags within a &lt;div&gt; tag that has class=“row”</w:t>
      </w:r>
    </w:p>
    <w:p w14:paraId="11FBF674" w14:textId="77777777" w:rsidR="00CD0FF6" w:rsidRDefault="00CD0FF6" w:rsidP="00CD0FF6">
      <w:pPr>
        <w:pStyle w:val="ListParagraph"/>
        <w:numPr>
          <w:ilvl w:val="0"/>
          <w:numId w:val="14"/>
        </w:numPr>
      </w:pPr>
      <w:r>
        <w:t>Now wrap the first &lt;p&gt; tag within a &lt;div&gt; tag that has class=“col-md-3”</w:t>
      </w:r>
    </w:p>
    <w:p w14:paraId="0A2A81B5" w14:textId="77777777" w:rsidR="00CD0FF6" w:rsidRDefault="00CD0FF6" w:rsidP="00CD0FF6">
      <w:pPr>
        <w:pStyle w:val="ListParagraph"/>
        <w:numPr>
          <w:ilvl w:val="0"/>
          <w:numId w:val="14"/>
        </w:numPr>
      </w:pPr>
      <w:r>
        <w:t>Now wrap the second &lt;p&gt; tag within a &lt;div&gt; tag that has class=“col-md-5”</w:t>
      </w:r>
    </w:p>
    <w:p w14:paraId="1BBEADC2" w14:textId="77777777" w:rsidR="00CD0FF6" w:rsidRDefault="00CD0FF6" w:rsidP="00CD0FF6">
      <w:pPr>
        <w:pStyle w:val="ListParagraph"/>
        <w:numPr>
          <w:ilvl w:val="0"/>
          <w:numId w:val="14"/>
        </w:numPr>
      </w:pPr>
      <w:r>
        <w:t>Notice you have two paragraphs present in a side-by-side paragraph format.</w:t>
      </w:r>
    </w:p>
    <w:p w14:paraId="7D1CBD5F" w14:textId="77777777" w:rsidR="00CD0FF6" w:rsidRDefault="00CD0FF6" w:rsidP="00CD0FF6">
      <w:pPr>
        <w:pStyle w:val="Heading3"/>
      </w:pPr>
      <w:bookmarkStart w:id="4" w:name="_Toc371066299"/>
      <w:bookmarkStart w:id="5" w:name="_Toc393367038"/>
      <w:bookmarkStart w:id="6" w:name="_Toc416960248"/>
      <w:r>
        <w:t>Experiment</w:t>
      </w:r>
      <w:bookmarkEnd w:id="4"/>
      <w:bookmarkEnd w:id="5"/>
      <w:bookmarkEnd w:id="6"/>
    </w:p>
    <w:p w14:paraId="5299D3CE" w14:textId="77777777" w:rsidR="00CD0FF6" w:rsidRPr="00476EDA" w:rsidRDefault="00CD0FF6" w:rsidP="00CD0FF6"/>
    <w:p w14:paraId="725F6E0F" w14:textId="77777777" w:rsidR="00CD0FF6" w:rsidRDefault="00CD0FF6" w:rsidP="00CD0FF6">
      <w:pPr>
        <w:pStyle w:val="ListParagraph"/>
        <w:numPr>
          <w:ilvl w:val="0"/>
          <w:numId w:val="13"/>
        </w:numPr>
        <w:spacing w:after="200" w:line="276" w:lineRule="auto"/>
      </w:pPr>
      <w:r>
        <w:t>Choose several components from the Bootstrap website under the “components” or “</w:t>
      </w:r>
      <w:proofErr w:type="spellStart"/>
      <w:r>
        <w:t>Javascript</w:t>
      </w:r>
      <w:proofErr w:type="spellEnd"/>
      <w:r>
        <w:t>” tab.  Try to do as much as you can with the content editor, but feel free to crack open VS 2012 and edit the page templates if you wish to do.  Try to do something really cool.</w:t>
      </w:r>
      <w:r>
        <w:br w:type="page"/>
      </w:r>
    </w:p>
    <w:p w14:paraId="520E28B0" w14:textId="77777777" w:rsidR="00CD0FF6" w:rsidRDefault="00CD0FF6" w:rsidP="00CD0FF6"/>
    <w:p w14:paraId="043BCFDE" w14:textId="77777777" w:rsidR="00CD0FF6" w:rsidRDefault="00CD0FF6" w:rsidP="00CD0FF6">
      <w:pPr>
        <w:pStyle w:val="Heading2"/>
      </w:pPr>
      <w:bookmarkStart w:id="7" w:name="_Toc371066300"/>
      <w:bookmarkStart w:id="8" w:name="_Toc393367039"/>
      <w:bookmarkStart w:id="9" w:name="_Toc416960249"/>
      <w:r>
        <w:t>Exercise 2: Roll a Custom Bootstrap Theme for your Portal</w:t>
      </w:r>
      <w:bookmarkEnd w:id="7"/>
      <w:bookmarkEnd w:id="8"/>
      <w:bookmarkEnd w:id="9"/>
    </w:p>
    <w:p w14:paraId="05A228A8" w14:textId="77777777" w:rsidR="00CD0FF6" w:rsidRDefault="00CD0FF6" w:rsidP="00CD0FF6"/>
    <w:p w14:paraId="38FE6091" w14:textId="77777777" w:rsidR="00CD0FF6" w:rsidRDefault="00CD0FF6" w:rsidP="00CD0FF6">
      <w:r>
        <w:t>Observe the convenience offered by the front-end framework by uploading your own theme to community portal.</w:t>
      </w:r>
    </w:p>
    <w:p w14:paraId="6BE97B4D" w14:textId="77777777" w:rsidR="00EF5B61" w:rsidRDefault="00CD0FF6" w:rsidP="00EF5B61">
      <w:pPr>
        <w:pStyle w:val="ListParagraph"/>
        <w:numPr>
          <w:ilvl w:val="0"/>
          <w:numId w:val="12"/>
        </w:numPr>
      </w:pPr>
      <w:r>
        <w:t xml:space="preserve">Navigate </w:t>
      </w:r>
      <w:proofErr w:type="spellStart"/>
      <w:r>
        <w:t>to</w:t>
      </w:r>
      <w:r w:rsidR="00EF5B61">
        <w:t>:</w:t>
      </w:r>
      <w:proofErr w:type="spellEnd"/>
    </w:p>
    <w:p w14:paraId="7ED16A54" w14:textId="2ED2E6B5" w:rsidR="00EF5B61" w:rsidRDefault="009B25E2" w:rsidP="00EF5B61">
      <w:pPr>
        <w:pStyle w:val="ListParagraph"/>
      </w:pPr>
      <w:hyperlink r:id="rId15" w:history="1">
        <w:r w:rsidR="00CD0FF6">
          <w:rPr>
            <w:rStyle w:val="Hyperlink"/>
          </w:rPr>
          <w:t>http://bootswa</w:t>
        </w:r>
        <w:r w:rsidR="00CD0FF6">
          <w:rPr>
            <w:rStyle w:val="Hyperlink"/>
          </w:rPr>
          <w:t>t</w:t>
        </w:r>
        <w:r w:rsidR="00CD0FF6">
          <w:rPr>
            <w:rStyle w:val="Hyperlink"/>
          </w:rPr>
          <w:t>chr.com/</w:t>
        </w:r>
      </w:hyperlink>
      <w:r w:rsidR="00CD0FF6">
        <w:t xml:space="preserve"> OR </w:t>
      </w:r>
    </w:p>
    <w:p w14:paraId="14E61677" w14:textId="3A0577CB" w:rsidR="00EF5B61" w:rsidRDefault="00EF5B61" w:rsidP="00EF5B61">
      <w:pPr>
        <w:pStyle w:val="ListParagraph"/>
      </w:pPr>
      <w:hyperlink r:id="rId16" w:history="1">
        <w:r w:rsidRPr="00554F64">
          <w:rPr>
            <w:rStyle w:val="Hyperlink"/>
          </w:rPr>
          <w:t>https://bootswatch.com/</w:t>
        </w:r>
      </w:hyperlink>
      <w:r>
        <w:t xml:space="preserve"> or </w:t>
      </w:r>
    </w:p>
    <w:p w14:paraId="11CB629C" w14:textId="684407A4" w:rsidR="00CD0FF6" w:rsidRDefault="00EF5B61" w:rsidP="00EF5B61">
      <w:pPr>
        <w:pStyle w:val="ListParagraph"/>
      </w:pPr>
      <w:hyperlink r:id="rId17" w:history="1">
        <w:r w:rsidRPr="00554F64">
          <w:rPr>
            <w:rStyle w:val="Hyperlink"/>
          </w:rPr>
          <w:t>http://paintstrap.com/</w:t>
        </w:r>
      </w:hyperlink>
      <w:r>
        <w:t xml:space="preserve"> / </w:t>
      </w:r>
      <w:hyperlink r:id="rId18" w:history="1">
        <w:r w:rsidRPr="00554F64">
          <w:rPr>
            <w:rStyle w:val="Hyperlink"/>
          </w:rPr>
          <w:t>http://www.colourlovers.com/palettes/add</w:t>
        </w:r>
      </w:hyperlink>
      <w:r>
        <w:t xml:space="preserve"> </w:t>
      </w:r>
    </w:p>
    <w:p w14:paraId="4292BC89" w14:textId="77777777" w:rsidR="00CD0FF6" w:rsidRDefault="00CD0FF6" w:rsidP="00CD0FF6">
      <w:pPr>
        <w:pStyle w:val="ListParagraph"/>
        <w:numPr>
          <w:ilvl w:val="0"/>
          <w:numId w:val="12"/>
        </w:numPr>
      </w:pPr>
      <w:r>
        <w:t>Click to start Creating/ Rolling your theme</w:t>
      </w:r>
    </w:p>
    <w:p w14:paraId="1257A0A6" w14:textId="77777777" w:rsidR="00CD0FF6" w:rsidRPr="00EA3581" w:rsidRDefault="00CD0FF6" w:rsidP="00CD0FF6">
      <w:pPr>
        <w:pStyle w:val="ListParagraph"/>
        <w:numPr>
          <w:ilvl w:val="0"/>
          <w:numId w:val="12"/>
        </w:numPr>
        <w:rPr>
          <w:b/>
          <w:i/>
        </w:rPr>
      </w:pPr>
      <w:r w:rsidRPr="00EA3581">
        <w:rPr>
          <w:b/>
          <w:i/>
        </w:rPr>
        <w:t>BE CREATIVE</w:t>
      </w:r>
    </w:p>
    <w:p w14:paraId="46BAC1B8" w14:textId="389EB606" w:rsidR="00CD0FF6" w:rsidRDefault="00CD0FF6" w:rsidP="00CD0FF6">
      <w:pPr>
        <w:pStyle w:val="ListParagraph"/>
        <w:numPr>
          <w:ilvl w:val="0"/>
          <w:numId w:val="12"/>
        </w:numPr>
      </w:pPr>
      <w:r>
        <w:t xml:space="preserve">Once you are finished creating your theme, Download the CSS file the matches your theme.  If using </w:t>
      </w:r>
      <w:proofErr w:type="spellStart"/>
      <w:r w:rsidR="00EF5B61">
        <w:t>bootswatch</w:t>
      </w:r>
      <w:proofErr w:type="spellEnd"/>
      <w:r w:rsidR="00EF5B61">
        <w:t>/</w:t>
      </w:r>
      <w:proofErr w:type="spellStart"/>
      <w:r w:rsidR="00EF5B61">
        <w:t>paintstrap</w:t>
      </w:r>
      <w:proofErr w:type="spellEnd"/>
      <w:r>
        <w:t xml:space="preserve">, just click the download link to grab </w:t>
      </w:r>
      <w:r w:rsidR="00EF5B61">
        <w:t xml:space="preserve">the </w:t>
      </w:r>
      <w:r>
        <w:t xml:space="preserve">bootstrap.min.css file.  If using </w:t>
      </w:r>
      <w:proofErr w:type="spellStart"/>
      <w:r>
        <w:t>bootswatchr</w:t>
      </w:r>
      <w:proofErr w:type="spellEnd"/>
      <w:r>
        <w:t>, you’ll need to click the CSS dropdown near the top of the page and choose minified and then copy and paste everything into a file called bootstrap.min.css</w:t>
      </w:r>
    </w:p>
    <w:p w14:paraId="05A67947" w14:textId="77777777" w:rsidR="00CD0FF6" w:rsidRDefault="00CD0FF6" w:rsidP="00CD0FF6">
      <w:pPr>
        <w:pStyle w:val="ListParagraph"/>
        <w:numPr>
          <w:ilvl w:val="0"/>
          <w:numId w:val="12"/>
        </w:numPr>
      </w:pPr>
      <w:r>
        <w:t>Navigate to the Basic Portal Website</w:t>
      </w:r>
    </w:p>
    <w:p w14:paraId="5E874C91" w14:textId="77777777" w:rsidR="00CD0FF6" w:rsidRDefault="00CD0FF6" w:rsidP="00CD0FF6">
      <w:pPr>
        <w:pStyle w:val="ListParagraph"/>
        <w:numPr>
          <w:ilvl w:val="0"/>
          <w:numId w:val="12"/>
        </w:numPr>
      </w:pPr>
      <w:r>
        <w:t>Sign in as administrator</w:t>
      </w:r>
    </w:p>
    <w:p w14:paraId="0791443A" w14:textId="77777777" w:rsidR="00CD0FF6" w:rsidRDefault="00CD0FF6" w:rsidP="00CD0FF6">
      <w:pPr>
        <w:pStyle w:val="ListParagraph"/>
        <w:numPr>
          <w:ilvl w:val="0"/>
          <w:numId w:val="12"/>
        </w:numPr>
      </w:pPr>
      <w:r>
        <w:t>On the home page, click to create a New child file by clicking New &gt; child file on the front-side editing toolbar.</w:t>
      </w:r>
    </w:p>
    <w:p w14:paraId="6AF3079C" w14:textId="77777777" w:rsidR="00CD0FF6" w:rsidRDefault="00CD0FF6" w:rsidP="00CD0FF6">
      <w:pPr>
        <w:pStyle w:val="ListParagraph"/>
        <w:numPr>
          <w:ilvl w:val="0"/>
          <w:numId w:val="12"/>
        </w:numPr>
      </w:pPr>
      <w:r>
        <w:t>Choose the bootstrap.min.css file you create by rolling your theme as the file upload.</w:t>
      </w:r>
    </w:p>
    <w:p w14:paraId="0877E1C3" w14:textId="77777777" w:rsidR="00CD0FF6" w:rsidRDefault="00CD0FF6" w:rsidP="00CD0FF6">
      <w:pPr>
        <w:pStyle w:val="ListParagraph"/>
        <w:numPr>
          <w:ilvl w:val="0"/>
          <w:numId w:val="12"/>
        </w:numPr>
      </w:pPr>
      <w:r>
        <w:t>For the name and partial URL both, enter “bootstrap.min.css”</w:t>
      </w:r>
    </w:p>
    <w:p w14:paraId="7A1CB381" w14:textId="77777777" w:rsidR="00CD0FF6" w:rsidRDefault="00CD0FF6" w:rsidP="00CD0FF6">
      <w:pPr>
        <w:pStyle w:val="ListParagraph"/>
        <w:numPr>
          <w:ilvl w:val="0"/>
          <w:numId w:val="12"/>
        </w:numPr>
      </w:pPr>
      <w:r>
        <w:t>Click Save</w:t>
      </w:r>
    </w:p>
    <w:p w14:paraId="3A1F4883" w14:textId="77777777" w:rsidR="00CD0FF6" w:rsidRDefault="00CD0FF6" w:rsidP="00CD0FF6">
      <w:pPr>
        <w:pStyle w:val="ListParagraph"/>
        <w:numPr>
          <w:ilvl w:val="0"/>
          <w:numId w:val="12"/>
        </w:numPr>
      </w:pPr>
      <w:r>
        <w:t>Refresh your cache by resetting the site in IIS, or rebuilding the project in VS 2012.</w:t>
      </w:r>
    </w:p>
    <w:p w14:paraId="5D2D8BC0" w14:textId="77777777" w:rsidR="00CD0FF6" w:rsidRDefault="00CD0FF6" w:rsidP="00CD0FF6">
      <w:pPr>
        <w:pStyle w:val="ListParagraph"/>
        <w:numPr>
          <w:ilvl w:val="0"/>
          <w:numId w:val="12"/>
        </w:numPr>
      </w:pPr>
      <w:r>
        <w:t>Your theme should be applied to the portal!</w:t>
      </w:r>
    </w:p>
    <w:p w14:paraId="680AB28F" w14:textId="77777777" w:rsidR="009F23FE" w:rsidRDefault="009F23FE" w:rsidP="00CD0FF6">
      <w:pPr>
        <w:pStyle w:val="Heading2"/>
      </w:pPr>
      <w:bookmarkStart w:id="10" w:name="_GoBack"/>
      <w:bookmarkEnd w:id="10"/>
    </w:p>
    <w:sectPr w:rsidR="009F23FE" w:rsidSect="00DF19DC">
      <w:footerReference w:type="even" r:id="rId19"/>
      <w:footerReference w:type="default" r:id="rId20"/>
      <w:type w:val="oddPag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B10B5" w14:textId="77777777" w:rsidR="009B25E2" w:rsidRDefault="009B25E2" w:rsidP="00B427A4">
      <w:pPr>
        <w:spacing w:after="0" w:line="240" w:lineRule="auto"/>
      </w:pPr>
      <w:r>
        <w:separator/>
      </w:r>
    </w:p>
  </w:endnote>
  <w:endnote w:type="continuationSeparator" w:id="0">
    <w:p w14:paraId="1D4DD4E6" w14:textId="77777777" w:rsidR="009B25E2" w:rsidRDefault="009B25E2" w:rsidP="00B4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CC820" w14:textId="3CAB4CDD" w:rsidR="003622DB" w:rsidRDefault="003622DB">
    <w:pPr>
      <w:pStyle w:val="Footer"/>
    </w:pPr>
    <w:r>
      <w:fldChar w:fldCharType="begin"/>
    </w:r>
    <w:r>
      <w:instrText xml:space="preserve"> PAGE   \* MERGEFORMAT </w:instrText>
    </w:r>
    <w:r>
      <w:fldChar w:fldCharType="separate"/>
    </w:r>
    <w:r w:rsidR="00EF5B61">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E539" w14:textId="37CCE84C" w:rsidR="003622DB" w:rsidRDefault="003622DB" w:rsidP="00B427A4">
    <w:pPr>
      <w:pStyle w:val="Footer"/>
      <w:jc w:val="right"/>
    </w:pPr>
    <w:r>
      <w:fldChar w:fldCharType="begin"/>
    </w:r>
    <w:r>
      <w:instrText xml:space="preserve"> PAGE   \* MERGEFORMAT </w:instrText>
    </w:r>
    <w:r>
      <w:fldChar w:fldCharType="separate"/>
    </w:r>
    <w:r w:rsidR="00EF5B61">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204FE" w14:textId="77777777" w:rsidR="009B25E2" w:rsidRDefault="009B25E2" w:rsidP="00B427A4">
      <w:pPr>
        <w:spacing w:after="0" w:line="240" w:lineRule="auto"/>
      </w:pPr>
      <w:r>
        <w:separator/>
      </w:r>
    </w:p>
  </w:footnote>
  <w:footnote w:type="continuationSeparator" w:id="0">
    <w:p w14:paraId="101B7DAD" w14:textId="77777777" w:rsidR="009B25E2" w:rsidRDefault="009B25E2" w:rsidP="00B42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E046A80"/>
    <w:lvl w:ilvl="0">
      <w:start w:val="1"/>
      <w:numFmt w:val="decimal"/>
      <w:pStyle w:val="ListNumber2"/>
      <w:lvlText w:val="%1."/>
      <w:lvlJc w:val="left"/>
      <w:pPr>
        <w:tabs>
          <w:tab w:val="num" w:pos="720"/>
        </w:tabs>
        <w:ind w:left="720" w:hanging="360"/>
      </w:pPr>
    </w:lvl>
  </w:abstractNum>
  <w:abstractNum w:abstractNumId="1" w15:restartNumberingAfterBreak="0">
    <w:nsid w:val="FFFFFF82"/>
    <w:multiLevelType w:val="singleLevel"/>
    <w:tmpl w:val="814E19D6"/>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D348C74"/>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1F29644"/>
    <w:lvl w:ilvl="0">
      <w:start w:val="1"/>
      <w:numFmt w:val="bullet"/>
      <w:pStyle w:val="ListBullet"/>
      <w:lvlText w:val=""/>
      <w:lvlJc w:val="left"/>
      <w:pPr>
        <w:ind w:left="360" w:hanging="360"/>
      </w:pPr>
      <w:rPr>
        <w:rFonts w:ascii="Symbol" w:hAnsi="Symbol" w:hint="default"/>
      </w:rPr>
    </w:lvl>
  </w:abstractNum>
  <w:abstractNum w:abstractNumId="4" w15:restartNumberingAfterBreak="0">
    <w:nsid w:val="14B93A11"/>
    <w:multiLevelType w:val="hybridMultilevel"/>
    <w:tmpl w:val="23A85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3C39"/>
    <w:multiLevelType w:val="hybridMultilevel"/>
    <w:tmpl w:val="2C16D62A"/>
    <w:lvl w:ilvl="0" w:tplc="0158CA7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453B4"/>
    <w:multiLevelType w:val="hybridMultilevel"/>
    <w:tmpl w:val="28F21CAC"/>
    <w:lvl w:ilvl="0" w:tplc="3EB87CD4">
      <w:start w:val="1"/>
      <w:numFmt w:val="decimal"/>
      <w:pStyle w:val="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859FD"/>
    <w:multiLevelType w:val="hybridMultilevel"/>
    <w:tmpl w:val="FE5CCB2A"/>
    <w:lvl w:ilvl="0" w:tplc="B9C2FB20">
      <w:start w:val="1"/>
      <w:numFmt w:val="decimal"/>
      <w:pStyle w:val="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990F31"/>
    <w:multiLevelType w:val="hybridMultilevel"/>
    <w:tmpl w:val="102A6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B3F37"/>
    <w:multiLevelType w:val="hybridMultilevel"/>
    <w:tmpl w:val="017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715FB"/>
    <w:multiLevelType w:val="hybridMultilevel"/>
    <w:tmpl w:val="CD9C96FA"/>
    <w:lvl w:ilvl="0" w:tplc="E9B43BDC">
      <w:start w:val="1"/>
      <w:numFmt w:val="decimal"/>
      <w:pStyle w:val="List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10"/>
  </w:num>
  <w:num w:numId="5">
    <w:abstractNumId w:val="2"/>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num>
  <w:num w:numId="11">
    <w:abstractNumId w:val="6"/>
    <w:lvlOverride w:ilvl="0">
      <w:startOverride w:val="1"/>
    </w:lvlOverride>
  </w:num>
  <w:num w:numId="12">
    <w:abstractNumId w:val="9"/>
  </w:num>
  <w:num w:numId="13">
    <w:abstractNumId w:val="8"/>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removePersonalInformation/>
  <w:removeDateAndTime/>
  <w:mirrorMargins/>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67"/>
    <w:rsid w:val="0000512C"/>
    <w:rsid w:val="00007F35"/>
    <w:rsid w:val="00013462"/>
    <w:rsid w:val="0001522C"/>
    <w:rsid w:val="000202D6"/>
    <w:rsid w:val="00021DED"/>
    <w:rsid w:val="00025967"/>
    <w:rsid w:val="00027F26"/>
    <w:rsid w:val="00031714"/>
    <w:rsid w:val="000346E0"/>
    <w:rsid w:val="00035D18"/>
    <w:rsid w:val="0004058C"/>
    <w:rsid w:val="0004599F"/>
    <w:rsid w:val="00045A44"/>
    <w:rsid w:val="000474EB"/>
    <w:rsid w:val="00050EC5"/>
    <w:rsid w:val="00051F2C"/>
    <w:rsid w:val="000526E6"/>
    <w:rsid w:val="00054734"/>
    <w:rsid w:val="000555A0"/>
    <w:rsid w:val="00056205"/>
    <w:rsid w:val="00061386"/>
    <w:rsid w:val="00061754"/>
    <w:rsid w:val="000667FC"/>
    <w:rsid w:val="00067306"/>
    <w:rsid w:val="0007259F"/>
    <w:rsid w:val="00073102"/>
    <w:rsid w:val="00074CFD"/>
    <w:rsid w:val="00080FED"/>
    <w:rsid w:val="00081E35"/>
    <w:rsid w:val="00082DC2"/>
    <w:rsid w:val="0008300F"/>
    <w:rsid w:val="00083C5F"/>
    <w:rsid w:val="000856B8"/>
    <w:rsid w:val="00086A16"/>
    <w:rsid w:val="000870AC"/>
    <w:rsid w:val="00087B47"/>
    <w:rsid w:val="0009101C"/>
    <w:rsid w:val="0009160F"/>
    <w:rsid w:val="000920F5"/>
    <w:rsid w:val="0009228D"/>
    <w:rsid w:val="000931CB"/>
    <w:rsid w:val="00094329"/>
    <w:rsid w:val="000A0905"/>
    <w:rsid w:val="000A1F28"/>
    <w:rsid w:val="000A2D88"/>
    <w:rsid w:val="000A47CD"/>
    <w:rsid w:val="000A504D"/>
    <w:rsid w:val="000A6E6D"/>
    <w:rsid w:val="000B66B9"/>
    <w:rsid w:val="000C5DC3"/>
    <w:rsid w:val="000C61AD"/>
    <w:rsid w:val="000C77EC"/>
    <w:rsid w:val="000D08CC"/>
    <w:rsid w:val="000D46DB"/>
    <w:rsid w:val="000E0A42"/>
    <w:rsid w:val="000F0D88"/>
    <w:rsid w:val="000F3A78"/>
    <w:rsid w:val="000F3E43"/>
    <w:rsid w:val="00100DF4"/>
    <w:rsid w:val="00101F98"/>
    <w:rsid w:val="00104897"/>
    <w:rsid w:val="001077E1"/>
    <w:rsid w:val="00111423"/>
    <w:rsid w:val="001114C1"/>
    <w:rsid w:val="00113EC2"/>
    <w:rsid w:val="00115205"/>
    <w:rsid w:val="00117183"/>
    <w:rsid w:val="00120575"/>
    <w:rsid w:val="001207D5"/>
    <w:rsid w:val="00122BB7"/>
    <w:rsid w:val="00124DF9"/>
    <w:rsid w:val="00125E07"/>
    <w:rsid w:val="00125FB2"/>
    <w:rsid w:val="001266ED"/>
    <w:rsid w:val="00127EE2"/>
    <w:rsid w:val="00130855"/>
    <w:rsid w:val="00131D24"/>
    <w:rsid w:val="0013281B"/>
    <w:rsid w:val="001328C0"/>
    <w:rsid w:val="001335AE"/>
    <w:rsid w:val="001346E4"/>
    <w:rsid w:val="001401A5"/>
    <w:rsid w:val="0014071B"/>
    <w:rsid w:val="00140FDE"/>
    <w:rsid w:val="001420CE"/>
    <w:rsid w:val="00143248"/>
    <w:rsid w:val="00153E23"/>
    <w:rsid w:val="00154C9A"/>
    <w:rsid w:val="00161551"/>
    <w:rsid w:val="001622C5"/>
    <w:rsid w:val="00164FF5"/>
    <w:rsid w:val="00165B7C"/>
    <w:rsid w:val="00167688"/>
    <w:rsid w:val="00170971"/>
    <w:rsid w:val="00177FC9"/>
    <w:rsid w:val="00187F86"/>
    <w:rsid w:val="00192FE6"/>
    <w:rsid w:val="0019507B"/>
    <w:rsid w:val="0019691D"/>
    <w:rsid w:val="001A092E"/>
    <w:rsid w:val="001A555A"/>
    <w:rsid w:val="001A6687"/>
    <w:rsid w:val="001B23A2"/>
    <w:rsid w:val="001B434D"/>
    <w:rsid w:val="001B4945"/>
    <w:rsid w:val="001B7820"/>
    <w:rsid w:val="001B7A25"/>
    <w:rsid w:val="001C1B1A"/>
    <w:rsid w:val="001C265B"/>
    <w:rsid w:val="001C4973"/>
    <w:rsid w:val="001C6827"/>
    <w:rsid w:val="001C6D74"/>
    <w:rsid w:val="001C7886"/>
    <w:rsid w:val="001D12DF"/>
    <w:rsid w:val="001D3529"/>
    <w:rsid w:val="001D4E94"/>
    <w:rsid w:val="001D6F72"/>
    <w:rsid w:val="001E0903"/>
    <w:rsid w:val="001E1E0E"/>
    <w:rsid w:val="001E5750"/>
    <w:rsid w:val="001E6359"/>
    <w:rsid w:val="001E6E3C"/>
    <w:rsid w:val="001E713B"/>
    <w:rsid w:val="001F15FB"/>
    <w:rsid w:val="001F5E1C"/>
    <w:rsid w:val="001F6825"/>
    <w:rsid w:val="002001BA"/>
    <w:rsid w:val="00200C89"/>
    <w:rsid w:val="00201CAC"/>
    <w:rsid w:val="002024B1"/>
    <w:rsid w:val="00203604"/>
    <w:rsid w:val="00204A36"/>
    <w:rsid w:val="002108AF"/>
    <w:rsid w:val="00210FF7"/>
    <w:rsid w:val="00211189"/>
    <w:rsid w:val="002115C0"/>
    <w:rsid w:val="00212860"/>
    <w:rsid w:val="00212B67"/>
    <w:rsid w:val="00213850"/>
    <w:rsid w:val="0021513C"/>
    <w:rsid w:val="00216128"/>
    <w:rsid w:val="002217FD"/>
    <w:rsid w:val="00222CC7"/>
    <w:rsid w:val="00223E8C"/>
    <w:rsid w:val="00225DC1"/>
    <w:rsid w:val="002279B7"/>
    <w:rsid w:val="0023409F"/>
    <w:rsid w:val="00235486"/>
    <w:rsid w:val="00235E24"/>
    <w:rsid w:val="00236C9F"/>
    <w:rsid w:val="00236ED6"/>
    <w:rsid w:val="00237068"/>
    <w:rsid w:val="0024115E"/>
    <w:rsid w:val="00241F36"/>
    <w:rsid w:val="002431DD"/>
    <w:rsid w:val="00246D71"/>
    <w:rsid w:val="0024790B"/>
    <w:rsid w:val="00250802"/>
    <w:rsid w:val="00252F6F"/>
    <w:rsid w:val="00255387"/>
    <w:rsid w:val="00255E24"/>
    <w:rsid w:val="0025680D"/>
    <w:rsid w:val="00257E1E"/>
    <w:rsid w:val="00261E42"/>
    <w:rsid w:val="0026413F"/>
    <w:rsid w:val="0026469C"/>
    <w:rsid w:val="00266A5B"/>
    <w:rsid w:val="00267FEC"/>
    <w:rsid w:val="00280A14"/>
    <w:rsid w:val="002825C8"/>
    <w:rsid w:val="00282C0C"/>
    <w:rsid w:val="00287F94"/>
    <w:rsid w:val="00290AB2"/>
    <w:rsid w:val="00291CD3"/>
    <w:rsid w:val="00291D2F"/>
    <w:rsid w:val="002934B9"/>
    <w:rsid w:val="00294473"/>
    <w:rsid w:val="002A45BF"/>
    <w:rsid w:val="002A76F9"/>
    <w:rsid w:val="002B2833"/>
    <w:rsid w:val="002B3C53"/>
    <w:rsid w:val="002B7192"/>
    <w:rsid w:val="002C18B9"/>
    <w:rsid w:val="002C1915"/>
    <w:rsid w:val="002C5450"/>
    <w:rsid w:val="002D408F"/>
    <w:rsid w:val="002D6E8F"/>
    <w:rsid w:val="002E1AEC"/>
    <w:rsid w:val="002E51BE"/>
    <w:rsid w:val="002E6A55"/>
    <w:rsid w:val="002E7F40"/>
    <w:rsid w:val="002F0196"/>
    <w:rsid w:val="002F09FC"/>
    <w:rsid w:val="002F1945"/>
    <w:rsid w:val="002F6F4D"/>
    <w:rsid w:val="002F7151"/>
    <w:rsid w:val="002F7CA7"/>
    <w:rsid w:val="0030556E"/>
    <w:rsid w:val="0030691D"/>
    <w:rsid w:val="00307F36"/>
    <w:rsid w:val="0031461D"/>
    <w:rsid w:val="0031504A"/>
    <w:rsid w:val="003152DF"/>
    <w:rsid w:val="00315FEF"/>
    <w:rsid w:val="00320519"/>
    <w:rsid w:val="00320F10"/>
    <w:rsid w:val="0032268C"/>
    <w:rsid w:val="00322E47"/>
    <w:rsid w:val="00323F90"/>
    <w:rsid w:val="00326A0C"/>
    <w:rsid w:val="00327C4B"/>
    <w:rsid w:val="00331CDD"/>
    <w:rsid w:val="0033283D"/>
    <w:rsid w:val="00332DE4"/>
    <w:rsid w:val="00335704"/>
    <w:rsid w:val="0034042A"/>
    <w:rsid w:val="00340BE3"/>
    <w:rsid w:val="00341C42"/>
    <w:rsid w:val="0034235C"/>
    <w:rsid w:val="00345A79"/>
    <w:rsid w:val="00351C2B"/>
    <w:rsid w:val="0035232D"/>
    <w:rsid w:val="00352899"/>
    <w:rsid w:val="00354817"/>
    <w:rsid w:val="003576EB"/>
    <w:rsid w:val="00360FA8"/>
    <w:rsid w:val="003622DB"/>
    <w:rsid w:val="003635EF"/>
    <w:rsid w:val="00363F16"/>
    <w:rsid w:val="00364125"/>
    <w:rsid w:val="00365A5D"/>
    <w:rsid w:val="00365F4D"/>
    <w:rsid w:val="0037001A"/>
    <w:rsid w:val="003741C0"/>
    <w:rsid w:val="00375F00"/>
    <w:rsid w:val="003775F8"/>
    <w:rsid w:val="00381B09"/>
    <w:rsid w:val="0038283B"/>
    <w:rsid w:val="00382BEC"/>
    <w:rsid w:val="0038476C"/>
    <w:rsid w:val="00384EDF"/>
    <w:rsid w:val="0038529C"/>
    <w:rsid w:val="00386255"/>
    <w:rsid w:val="003863BE"/>
    <w:rsid w:val="00386749"/>
    <w:rsid w:val="00386823"/>
    <w:rsid w:val="00392743"/>
    <w:rsid w:val="0039539E"/>
    <w:rsid w:val="00395CD2"/>
    <w:rsid w:val="0039768C"/>
    <w:rsid w:val="003A06EE"/>
    <w:rsid w:val="003A0713"/>
    <w:rsid w:val="003A3CCB"/>
    <w:rsid w:val="003A4138"/>
    <w:rsid w:val="003A7323"/>
    <w:rsid w:val="003A7393"/>
    <w:rsid w:val="003B67CA"/>
    <w:rsid w:val="003C0723"/>
    <w:rsid w:val="003C13E8"/>
    <w:rsid w:val="003C23D7"/>
    <w:rsid w:val="003C2B6B"/>
    <w:rsid w:val="003C3E94"/>
    <w:rsid w:val="003C4402"/>
    <w:rsid w:val="003C7290"/>
    <w:rsid w:val="003D2018"/>
    <w:rsid w:val="003D268B"/>
    <w:rsid w:val="003D331A"/>
    <w:rsid w:val="003D7CA3"/>
    <w:rsid w:val="003E1CE9"/>
    <w:rsid w:val="003E2C11"/>
    <w:rsid w:val="003E50B4"/>
    <w:rsid w:val="003E7C91"/>
    <w:rsid w:val="003F0B4B"/>
    <w:rsid w:val="003F1E6B"/>
    <w:rsid w:val="003F2112"/>
    <w:rsid w:val="003F30AA"/>
    <w:rsid w:val="003F38F8"/>
    <w:rsid w:val="003F57E8"/>
    <w:rsid w:val="003F5DE6"/>
    <w:rsid w:val="004111FC"/>
    <w:rsid w:val="00411E22"/>
    <w:rsid w:val="00412194"/>
    <w:rsid w:val="004130DD"/>
    <w:rsid w:val="0042034A"/>
    <w:rsid w:val="00422FB6"/>
    <w:rsid w:val="00423429"/>
    <w:rsid w:val="00425353"/>
    <w:rsid w:val="004320BA"/>
    <w:rsid w:val="0043510F"/>
    <w:rsid w:val="00440ED8"/>
    <w:rsid w:val="004418DB"/>
    <w:rsid w:val="00441AC4"/>
    <w:rsid w:val="00443FE9"/>
    <w:rsid w:val="00446C30"/>
    <w:rsid w:val="00454171"/>
    <w:rsid w:val="004611A8"/>
    <w:rsid w:val="00461885"/>
    <w:rsid w:val="004625E4"/>
    <w:rsid w:val="00462977"/>
    <w:rsid w:val="004631A8"/>
    <w:rsid w:val="00465F83"/>
    <w:rsid w:val="00471016"/>
    <w:rsid w:val="0047208C"/>
    <w:rsid w:val="00473CFC"/>
    <w:rsid w:val="00473FDD"/>
    <w:rsid w:val="00474FE7"/>
    <w:rsid w:val="00475C43"/>
    <w:rsid w:val="00477100"/>
    <w:rsid w:val="0047785B"/>
    <w:rsid w:val="0048559E"/>
    <w:rsid w:val="004862CF"/>
    <w:rsid w:val="0049256A"/>
    <w:rsid w:val="0049370E"/>
    <w:rsid w:val="00493BED"/>
    <w:rsid w:val="00494F6F"/>
    <w:rsid w:val="00495260"/>
    <w:rsid w:val="004976F9"/>
    <w:rsid w:val="004A0722"/>
    <w:rsid w:val="004A4A5E"/>
    <w:rsid w:val="004A5682"/>
    <w:rsid w:val="004A70E2"/>
    <w:rsid w:val="004B15D3"/>
    <w:rsid w:val="004B30D2"/>
    <w:rsid w:val="004C7C6C"/>
    <w:rsid w:val="004D0346"/>
    <w:rsid w:val="004D1902"/>
    <w:rsid w:val="004D19CC"/>
    <w:rsid w:val="004D23AA"/>
    <w:rsid w:val="004D5016"/>
    <w:rsid w:val="004D63BC"/>
    <w:rsid w:val="004D72AD"/>
    <w:rsid w:val="004E2FCE"/>
    <w:rsid w:val="004E307F"/>
    <w:rsid w:val="004E4B09"/>
    <w:rsid w:val="004E614C"/>
    <w:rsid w:val="004E706E"/>
    <w:rsid w:val="004E7E0D"/>
    <w:rsid w:val="004F2113"/>
    <w:rsid w:val="004F2A34"/>
    <w:rsid w:val="004F4E41"/>
    <w:rsid w:val="004F7A7D"/>
    <w:rsid w:val="00500A71"/>
    <w:rsid w:val="00503237"/>
    <w:rsid w:val="0050324A"/>
    <w:rsid w:val="0050382A"/>
    <w:rsid w:val="00506D83"/>
    <w:rsid w:val="005119FD"/>
    <w:rsid w:val="005126A0"/>
    <w:rsid w:val="00512E1B"/>
    <w:rsid w:val="005148BF"/>
    <w:rsid w:val="005168C9"/>
    <w:rsid w:val="0051721D"/>
    <w:rsid w:val="0052677B"/>
    <w:rsid w:val="00530064"/>
    <w:rsid w:val="0053027C"/>
    <w:rsid w:val="00531B47"/>
    <w:rsid w:val="00533CAB"/>
    <w:rsid w:val="00535230"/>
    <w:rsid w:val="005360C1"/>
    <w:rsid w:val="00541E6F"/>
    <w:rsid w:val="00546941"/>
    <w:rsid w:val="00550642"/>
    <w:rsid w:val="005514A5"/>
    <w:rsid w:val="00556086"/>
    <w:rsid w:val="00560A5E"/>
    <w:rsid w:val="00564383"/>
    <w:rsid w:val="00571910"/>
    <w:rsid w:val="00574AB0"/>
    <w:rsid w:val="00575992"/>
    <w:rsid w:val="005764E3"/>
    <w:rsid w:val="00583A49"/>
    <w:rsid w:val="00587A55"/>
    <w:rsid w:val="00592187"/>
    <w:rsid w:val="005A01AB"/>
    <w:rsid w:val="005A04AA"/>
    <w:rsid w:val="005A1EEA"/>
    <w:rsid w:val="005A3110"/>
    <w:rsid w:val="005A68AF"/>
    <w:rsid w:val="005A7A2A"/>
    <w:rsid w:val="005B0D38"/>
    <w:rsid w:val="005B3269"/>
    <w:rsid w:val="005B3A87"/>
    <w:rsid w:val="005C1D71"/>
    <w:rsid w:val="005C45D7"/>
    <w:rsid w:val="005C46E4"/>
    <w:rsid w:val="005C485F"/>
    <w:rsid w:val="005C6F3E"/>
    <w:rsid w:val="005C7E48"/>
    <w:rsid w:val="005C7E54"/>
    <w:rsid w:val="005D4067"/>
    <w:rsid w:val="005D4DC7"/>
    <w:rsid w:val="005D64C9"/>
    <w:rsid w:val="005E1ED7"/>
    <w:rsid w:val="005E23AC"/>
    <w:rsid w:val="005E6F26"/>
    <w:rsid w:val="005F3632"/>
    <w:rsid w:val="005F6006"/>
    <w:rsid w:val="0060054E"/>
    <w:rsid w:val="00600867"/>
    <w:rsid w:val="0060394A"/>
    <w:rsid w:val="00604B81"/>
    <w:rsid w:val="0061197E"/>
    <w:rsid w:val="0061283C"/>
    <w:rsid w:val="00612F51"/>
    <w:rsid w:val="00613857"/>
    <w:rsid w:val="006169F4"/>
    <w:rsid w:val="00622750"/>
    <w:rsid w:val="00624032"/>
    <w:rsid w:val="00637338"/>
    <w:rsid w:val="00643339"/>
    <w:rsid w:val="00643FE1"/>
    <w:rsid w:val="00646DCD"/>
    <w:rsid w:val="00647E85"/>
    <w:rsid w:val="00650370"/>
    <w:rsid w:val="006513F1"/>
    <w:rsid w:val="00652215"/>
    <w:rsid w:val="00654023"/>
    <w:rsid w:val="00656717"/>
    <w:rsid w:val="00664664"/>
    <w:rsid w:val="006705F0"/>
    <w:rsid w:val="00672269"/>
    <w:rsid w:val="00674BCE"/>
    <w:rsid w:val="00681F05"/>
    <w:rsid w:val="0068435C"/>
    <w:rsid w:val="006861A9"/>
    <w:rsid w:val="00686488"/>
    <w:rsid w:val="006924C2"/>
    <w:rsid w:val="006967DB"/>
    <w:rsid w:val="006A1BDC"/>
    <w:rsid w:val="006A1BDE"/>
    <w:rsid w:val="006A49E3"/>
    <w:rsid w:val="006A709F"/>
    <w:rsid w:val="006B3ED1"/>
    <w:rsid w:val="006B3F80"/>
    <w:rsid w:val="006B5A1A"/>
    <w:rsid w:val="006B758C"/>
    <w:rsid w:val="006C0617"/>
    <w:rsid w:val="006C1163"/>
    <w:rsid w:val="006C2A96"/>
    <w:rsid w:val="006C3B03"/>
    <w:rsid w:val="006C3C1A"/>
    <w:rsid w:val="006C4B87"/>
    <w:rsid w:val="006C638D"/>
    <w:rsid w:val="006D15E1"/>
    <w:rsid w:val="006D2C5A"/>
    <w:rsid w:val="006D2D38"/>
    <w:rsid w:val="006D784A"/>
    <w:rsid w:val="006F2137"/>
    <w:rsid w:val="006F2D67"/>
    <w:rsid w:val="00700F76"/>
    <w:rsid w:val="007024E9"/>
    <w:rsid w:val="007069FC"/>
    <w:rsid w:val="007131D5"/>
    <w:rsid w:val="00713BE1"/>
    <w:rsid w:val="00714126"/>
    <w:rsid w:val="00715CA8"/>
    <w:rsid w:val="0071763B"/>
    <w:rsid w:val="00717EF0"/>
    <w:rsid w:val="0072061B"/>
    <w:rsid w:val="0072431E"/>
    <w:rsid w:val="007315B6"/>
    <w:rsid w:val="0073695F"/>
    <w:rsid w:val="00737755"/>
    <w:rsid w:val="00741DA9"/>
    <w:rsid w:val="00743110"/>
    <w:rsid w:val="00743FC6"/>
    <w:rsid w:val="00747E28"/>
    <w:rsid w:val="00750296"/>
    <w:rsid w:val="00750E5D"/>
    <w:rsid w:val="00751EBC"/>
    <w:rsid w:val="00752090"/>
    <w:rsid w:val="00757D97"/>
    <w:rsid w:val="00760188"/>
    <w:rsid w:val="0076230E"/>
    <w:rsid w:val="007623E6"/>
    <w:rsid w:val="00763540"/>
    <w:rsid w:val="00763F67"/>
    <w:rsid w:val="007665A6"/>
    <w:rsid w:val="00772125"/>
    <w:rsid w:val="0077280B"/>
    <w:rsid w:val="00772FF3"/>
    <w:rsid w:val="007753C7"/>
    <w:rsid w:val="00775D66"/>
    <w:rsid w:val="0077646A"/>
    <w:rsid w:val="00776EA2"/>
    <w:rsid w:val="00777105"/>
    <w:rsid w:val="00783426"/>
    <w:rsid w:val="007835B6"/>
    <w:rsid w:val="00785C05"/>
    <w:rsid w:val="007878C3"/>
    <w:rsid w:val="00794B3D"/>
    <w:rsid w:val="00795CCA"/>
    <w:rsid w:val="007A1E45"/>
    <w:rsid w:val="007A2060"/>
    <w:rsid w:val="007B39C7"/>
    <w:rsid w:val="007B3FC8"/>
    <w:rsid w:val="007B4231"/>
    <w:rsid w:val="007B50DA"/>
    <w:rsid w:val="007C3606"/>
    <w:rsid w:val="007C5401"/>
    <w:rsid w:val="007C66AA"/>
    <w:rsid w:val="007D064D"/>
    <w:rsid w:val="007D7CA9"/>
    <w:rsid w:val="007E55A0"/>
    <w:rsid w:val="007E5D27"/>
    <w:rsid w:val="007E6E99"/>
    <w:rsid w:val="007F0C3A"/>
    <w:rsid w:val="007F3EB3"/>
    <w:rsid w:val="007F4CBA"/>
    <w:rsid w:val="007F539C"/>
    <w:rsid w:val="007F6F7C"/>
    <w:rsid w:val="007F73DC"/>
    <w:rsid w:val="007F794E"/>
    <w:rsid w:val="008004F3"/>
    <w:rsid w:val="00800832"/>
    <w:rsid w:val="00802936"/>
    <w:rsid w:val="00803783"/>
    <w:rsid w:val="0080492B"/>
    <w:rsid w:val="008100CE"/>
    <w:rsid w:val="008104E5"/>
    <w:rsid w:val="008119FB"/>
    <w:rsid w:val="00812B3E"/>
    <w:rsid w:val="008150BC"/>
    <w:rsid w:val="00815BA4"/>
    <w:rsid w:val="00816BD7"/>
    <w:rsid w:val="008170D3"/>
    <w:rsid w:val="00817801"/>
    <w:rsid w:val="00821FE5"/>
    <w:rsid w:val="0082297C"/>
    <w:rsid w:val="00825A4A"/>
    <w:rsid w:val="00825A6D"/>
    <w:rsid w:val="008277CB"/>
    <w:rsid w:val="00827FE7"/>
    <w:rsid w:val="008320E5"/>
    <w:rsid w:val="008345CC"/>
    <w:rsid w:val="0083628E"/>
    <w:rsid w:val="0083721C"/>
    <w:rsid w:val="0083750E"/>
    <w:rsid w:val="00837BC2"/>
    <w:rsid w:val="00841B4C"/>
    <w:rsid w:val="00842121"/>
    <w:rsid w:val="00842334"/>
    <w:rsid w:val="008433C4"/>
    <w:rsid w:val="00844303"/>
    <w:rsid w:val="00845BBD"/>
    <w:rsid w:val="00853C47"/>
    <w:rsid w:val="00853D9E"/>
    <w:rsid w:val="008561FB"/>
    <w:rsid w:val="00856D5B"/>
    <w:rsid w:val="00860758"/>
    <w:rsid w:val="008626F0"/>
    <w:rsid w:val="008636A3"/>
    <w:rsid w:val="00863DAE"/>
    <w:rsid w:val="00864B5D"/>
    <w:rsid w:val="00865A67"/>
    <w:rsid w:val="00872BF1"/>
    <w:rsid w:val="0087442E"/>
    <w:rsid w:val="00877323"/>
    <w:rsid w:val="00881B56"/>
    <w:rsid w:val="00881C70"/>
    <w:rsid w:val="0088336D"/>
    <w:rsid w:val="00886F6F"/>
    <w:rsid w:val="00890A0B"/>
    <w:rsid w:val="00890C71"/>
    <w:rsid w:val="00891351"/>
    <w:rsid w:val="00891AE6"/>
    <w:rsid w:val="00891F13"/>
    <w:rsid w:val="008931B0"/>
    <w:rsid w:val="00893BD7"/>
    <w:rsid w:val="0089622E"/>
    <w:rsid w:val="008A0F10"/>
    <w:rsid w:val="008A1CAF"/>
    <w:rsid w:val="008A216D"/>
    <w:rsid w:val="008A4086"/>
    <w:rsid w:val="008A4AF8"/>
    <w:rsid w:val="008A4ECA"/>
    <w:rsid w:val="008A58C3"/>
    <w:rsid w:val="008A66FE"/>
    <w:rsid w:val="008A7AE6"/>
    <w:rsid w:val="008A7D1A"/>
    <w:rsid w:val="008B22DC"/>
    <w:rsid w:val="008B480E"/>
    <w:rsid w:val="008B70C3"/>
    <w:rsid w:val="008B7E59"/>
    <w:rsid w:val="008C040D"/>
    <w:rsid w:val="008C510E"/>
    <w:rsid w:val="008C5A92"/>
    <w:rsid w:val="008C6964"/>
    <w:rsid w:val="008C7833"/>
    <w:rsid w:val="008D3F34"/>
    <w:rsid w:val="008D45D4"/>
    <w:rsid w:val="008D560B"/>
    <w:rsid w:val="008D5D00"/>
    <w:rsid w:val="008E1E16"/>
    <w:rsid w:val="008E1F28"/>
    <w:rsid w:val="008E2F90"/>
    <w:rsid w:val="008E398F"/>
    <w:rsid w:val="008E3DED"/>
    <w:rsid w:val="008F5116"/>
    <w:rsid w:val="00902A39"/>
    <w:rsid w:val="00902C03"/>
    <w:rsid w:val="00903BB1"/>
    <w:rsid w:val="009060A0"/>
    <w:rsid w:val="00906284"/>
    <w:rsid w:val="00907DCC"/>
    <w:rsid w:val="00910FDD"/>
    <w:rsid w:val="0091168C"/>
    <w:rsid w:val="009116BE"/>
    <w:rsid w:val="00911B7F"/>
    <w:rsid w:val="00913AC3"/>
    <w:rsid w:val="00914B14"/>
    <w:rsid w:val="009177BB"/>
    <w:rsid w:val="00924150"/>
    <w:rsid w:val="00926080"/>
    <w:rsid w:val="00926C6B"/>
    <w:rsid w:val="0092748C"/>
    <w:rsid w:val="00927870"/>
    <w:rsid w:val="009279E9"/>
    <w:rsid w:val="0093243D"/>
    <w:rsid w:val="00932924"/>
    <w:rsid w:val="0093298B"/>
    <w:rsid w:val="0093328B"/>
    <w:rsid w:val="009407A9"/>
    <w:rsid w:val="009414A0"/>
    <w:rsid w:val="0094340B"/>
    <w:rsid w:val="00943919"/>
    <w:rsid w:val="00944725"/>
    <w:rsid w:val="00946D49"/>
    <w:rsid w:val="00947C2B"/>
    <w:rsid w:val="009504F0"/>
    <w:rsid w:val="00951964"/>
    <w:rsid w:val="00953625"/>
    <w:rsid w:val="00956229"/>
    <w:rsid w:val="009563A6"/>
    <w:rsid w:val="00956E43"/>
    <w:rsid w:val="009625FB"/>
    <w:rsid w:val="0096323A"/>
    <w:rsid w:val="009648F7"/>
    <w:rsid w:val="0096661C"/>
    <w:rsid w:val="00966749"/>
    <w:rsid w:val="00967EFC"/>
    <w:rsid w:val="009716F2"/>
    <w:rsid w:val="0097176C"/>
    <w:rsid w:val="00972726"/>
    <w:rsid w:val="00973BE9"/>
    <w:rsid w:val="00974234"/>
    <w:rsid w:val="00975BC8"/>
    <w:rsid w:val="00980044"/>
    <w:rsid w:val="00982EEF"/>
    <w:rsid w:val="009854C4"/>
    <w:rsid w:val="00990E52"/>
    <w:rsid w:val="00991626"/>
    <w:rsid w:val="00991D20"/>
    <w:rsid w:val="0099467E"/>
    <w:rsid w:val="00994F7A"/>
    <w:rsid w:val="009A0067"/>
    <w:rsid w:val="009A146C"/>
    <w:rsid w:val="009A3A5E"/>
    <w:rsid w:val="009A3DDF"/>
    <w:rsid w:val="009A44BA"/>
    <w:rsid w:val="009A4AC8"/>
    <w:rsid w:val="009A65C2"/>
    <w:rsid w:val="009B001F"/>
    <w:rsid w:val="009B054D"/>
    <w:rsid w:val="009B25E2"/>
    <w:rsid w:val="009B3234"/>
    <w:rsid w:val="009C191B"/>
    <w:rsid w:val="009C2AB1"/>
    <w:rsid w:val="009C566B"/>
    <w:rsid w:val="009D004C"/>
    <w:rsid w:val="009D1C09"/>
    <w:rsid w:val="009E057A"/>
    <w:rsid w:val="009E1451"/>
    <w:rsid w:val="009E2D93"/>
    <w:rsid w:val="009E340F"/>
    <w:rsid w:val="009E5474"/>
    <w:rsid w:val="009E55CD"/>
    <w:rsid w:val="009F23FE"/>
    <w:rsid w:val="009F371D"/>
    <w:rsid w:val="009F3D40"/>
    <w:rsid w:val="00A021CB"/>
    <w:rsid w:val="00A0688B"/>
    <w:rsid w:val="00A100B7"/>
    <w:rsid w:val="00A119D1"/>
    <w:rsid w:val="00A14DE0"/>
    <w:rsid w:val="00A177FB"/>
    <w:rsid w:val="00A20475"/>
    <w:rsid w:val="00A20BA4"/>
    <w:rsid w:val="00A215E3"/>
    <w:rsid w:val="00A22231"/>
    <w:rsid w:val="00A23246"/>
    <w:rsid w:val="00A278E3"/>
    <w:rsid w:val="00A33AA7"/>
    <w:rsid w:val="00A34CB1"/>
    <w:rsid w:val="00A36062"/>
    <w:rsid w:val="00A41293"/>
    <w:rsid w:val="00A42922"/>
    <w:rsid w:val="00A42C70"/>
    <w:rsid w:val="00A42CAE"/>
    <w:rsid w:val="00A44618"/>
    <w:rsid w:val="00A450FD"/>
    <w:rsid w:val="00A4565C"/>
    <w:rsid w:val="00A467B1"/>
    <w:rsid w:val="00A5363E"/>
    <w:rsid w:val="00A54181"/>
    <w:rsid w:val="00A55276"/>
    <w:rsid w:val="00A57917"/>
    <w:rsid w:val="00A6104E"/>
    <w:rsid w:val="00A66C71"/>
    <w:rsid w:val="00A67E90"/>
    <w:rsid w:val="00A720DB"/>
    <w:rsid w:val="00A74612"/>
    <w:rsid w:val="00A766A6"/>
    <w:rsid w:val="00A8080E"/>
    <w:rsid w:val="00A91395"/>
    <w:rsid w:val="00A92120"/>
    <w:rsid w:val="00A92230"/>
    <w:rsid w:val="00A97F0E"/>
    <w:rsid w:val="00AA2415"/>
    <w:rsid w:val="00AA4924"/>
    <w:rsid w:val="00AB5406"/>
    <w:rsid w:val="00AC2407"/>
    <w:rsid w:val="00AC30EE"/>
    <w:rsid w:val="00AD070A"/>
    <w:rsid w:val="00AD09C3"/>
    <w:rsid w:val="00AD116B"/>
    <w:rsid w:val="00AD4817"/>
    <w:rsid w:val="00AE0710"/>
    <w:rsid w:val="00AE0B2D"/>
    <w:rsid w:val="00AE0DC0"/>
    <w:rsid w:val="00AE15FB"/>
    <w:rsid w:val="00AE2797"/>
    <w:rsid w:val="00AE5A22"/>
    <w:rsid w:val="00AF07A9"/>
    <w:rsid w:val="00AF2FA2"/>
    <w:rsid w:val="00B00002"/>
    <w:rsid w:val="00B00D36"/>
    <w:rsid w:val="00B069CA"/>
    <w:rsid w:val="00B06B34"/>
    <w:rsid w:val="00B104D8"/>
    <w:rsid w:val="00B105DE"/>
    <w:rsid w:val="00B14681"/>
    <w:rsid w:val="00B17F34"/>
    <w:rsid w:val="00B20076"/>
    <w:rsid w:val="00B21ACA"/>
    <w:rsid w:val="00B23C73"/>
    <w:rsid w:val="00B24EB4"/>
    <w:rsid w:val="00B25925"/>
    <w:rsid w:val="00B25D95"/>
    <w:rsid w:val="00B31D09"/>
    <w:rsid w:val="00B3253C"/>
    <w:rsid w:val="00B352F2"/>
    <w:rsid w:val="00B42225"/>
    <w:rsid w:val="00B427A4"/>
    <w:rsid w:val="00B43EA1"/>
    <w:rsid w:val="00B4454D"/>
    <w:rsid w:val="00B449A0"/>
    <w:rsid w:val="00B463EF"/>
    <w:rsid w:val="00B55853"/>
    <w:rsid w:val="00B56227"/>
    <w:rsid w:val="00B5682E"/>
    <w:rsid w:val="00B6015F"/>
    <w:rsid w:val="00B64900"/>
    <w:rsid w:val="00B64FD0"/>
    <w:rsid w:val="00B70F63"/>
    <w:rsid w:val="00B73D2C"/>
    <w:rsid w:val="00B761C4"/>
    <w:rsid w:val="00B77705"/>
    <w:rsid w:val="00B8186C"/>
    <w:rsid w:val="00B84E95"/>
    <w:rsid w:val="00B90F2F"/>
    <w:rsid w:val="00BA0E40"/>
    <w:rsid w:val="00BA547C"/>
    <w:rsid w:val="00BA6D64"/>
    <w:rsid w:val="00BA6F5B"/>
    <w:rsid w:val="00BB3FE4"/>
    <w:rsid w:val="00BB424D"/>
    <w:rsid w:val="00BB7F15"/>
    <w:rsid w:val="00BC3426"/>
    <w:rsid w:val="00BC3452"/>
    <w:rsid w:val="00BC3C79"/>
    <w:rsid w:val="00BC42B3"/>
    <w:rsid w:val="00BC4E5C"/>
    <w:rsid w:val="00BC6875"/>
    <w:rsid w:val="00BC6938"/>
    <w:rsid w:val="00BD0BC5"/>
    <w:rsid w:val="00BD2683"/>
    <w:rsid w:val="00BD2740"/>
    <w:rsid w:val="00BD32AE"/>
    <w:rsid w:val="00BD4F49"/>
    <w:rsid w:val="00BD667E"/>
    <w:rsid w:val="00BD7DC0"/>
    <w:rsid w:val="00BE0471"/>
    <w:rsid w:val="00BE6C66"/>
    <w:rsid w:val="00BF2821"/>
    <w:rsid w:val="00BF35B8"/>
    <w:rsid w:val="00BF44BD"/>
    <w:rsid w:val="00BF4C3A"/>
    <w:rsid w:val="00C01008"/>
    <w:rsid w:val="00C02629"/>
    <w:rsid w:val="00C03347"/>
    <w:rsid w:val="00C05A54"/>
    <w:rsid w:val="00C05E37"/>
    <w:rsid w:val="00C05FE1"/>
    <w:rsid w:val="00C10977"/>
    <w:rsid w:val="00C114F4"/>
    <w:rsid w:val="00C14C95"/>
    <w:rsid w:val="00C153DF"/>
    <w:rsid w:val="00C16056"/>
    <w:rsid w:val="00C20838"/>
    <w:rsid w:val="00C25963"/>
    <w:rsid w:val="00C33992"/>
    <w:rsid w:val="00C359EE"/>
    <w:rsid w:val="00C40328"/>
    <w:rsid w:val="00C404F8"/>
    <w:rsid w:val="00C40892"/>
    <w:rsid w:val="00C42D47"/>
    <w:rsid w:val="00C42EED"/>
    <w:rsid w:val="00C4522F"/>
    <w:rsid w:val="00C45601"/>
    <w:rsid w:val="00C45A28"/>
    <w:rsid w:val="00C46CE9"/>
    <w:rsid w:val="00C57418"/>
    <w:rsid w:val="00C62094"/>
    <w:rsid w:val="00C64C24"/>
    <w:rsid w:val="00C65DD3"/>
    <w:rsid w:val="00C675FE"/>
    <w:rsid w:val="00C72627"/>
    <w:rsid w:val="00C7597D"/>
    <w:rsid w:val="00C75D82"/>
    <w:rsid w:val="00C9394F"/>
    <w:rsid w:val="00C94A71"/>
    <w:rsid w:val="00C976E4"/>
    <w:rsid w:val="00CA0131"/>
    <w:rsid w:val="00CA039D"/>
    <w:rsid w:val="00CA2EA8"/>
    <w:rsid w:val="00CA328F"/>
    <w:rsid w:val="00CA3AFE"/>
    <w:rsid w:val="00CA4425"/>
    <w:rsid w:val="00CB24F1"/>
    <w:rsid w:val="00CB59A6"/>
    <w:rsid w:val="00CB6E98"/>
    <w:rsid w:val="00CC0401"/>
    <w:rsid w:val="00CC2238"/>
    <w:rsid w:val="00CC2800"/>
    <w:rsid w:val="00CC34C5"/>
    <w:rsid w:val="00CC46A3"/>
    <w:rsid w:val="00CC539F"/>
    <w:rsid w:val="00CC622B"/>
    <w:rsid w:val="00CC6800"/>
    <w:rsid w:val="00CC69B7"/>
    <w:rsid w:val="00CC6BE9"/>
    <w:rsid w:val="00CC77C0"/>
    <w:rsid w:val="00CD0FF6"/>
    <w:rsid w:val="00CD3869"/>
    <w:rsid w:val="00CD3CDB"/>
    <w:rsid w:val="00CD5DD1"/>
    <w:rsid w:val="00CD7EB7"/>
    <w:rsid w:val="00CE0AAD"/>
    <w:rsid w:val="00CE1080"/>
    <w:rsid w:val="00CE1C12"/>
    <w:rsid w:val="00CE30FA"/>
    <w:rsid w:val="00CE4354"/>
    <w:rsid w:val="00CE611D"/>
    <w:rsid w:val="00CF0C67"/>
    <w:rsid w:val="00CF1465"/>
    <w:rsid w:val="00CF23B6"/>
    <w:rsid w:val="00CF3896"/>
    <w:rsid w:val="00D020E8"/>
    <w:rsid w:val="00D03587"/>
    <w:rsid w:val="00D04157"/>
    <w:rsid w:val="00D12FFC"/>
    <w:rsid w:val="00D13C70"/>
    <w:rsid w:val="00D14422"/>
    <w:rsid w:val="00D17F72"/>
    <w:rsid w:val="00D22E5E"/>
    <w:rsid w:val="00D246F1"/>
    <w:rsid w:val="00D2768B"/>
    <w:rsid w:val="00D32437"/>
    <w:rsid w:val="00D33430"/>
    <w:rsid w:val="00D372E1"/>
    <w:rsid w:val="00D4176B"/>
    <w:rsid w:val="00D44108"/>
    <w:rsid w:val="00D4431B"/>
    <w:rsid w:val="00D4622A"/>
    <w:rsid w:val="00D514DC"/>
    <w:rsid w:val="00D514EF"/>
    <w:rsid w:val="00D51CA4"/>
    <w:rsid w:val="00D52345"/>
    <w:rsid w:val="00D5439A"/>
    <w:rsid w:val="00D6236F"/>
    <w:rsid w:val="00D62689"/>
    <w:rsid w:val="00D633BC"/>
    <w:rsid w:val="00D73566"/>
    <w:rsid w:val="00D74877"/>
    <w:rsid w:val="00D76461"/>
    <w:rsid w:val="00D76912"/>
    <w:rsid w:val="00D83895"/>
    <w:rsid w:val="00D84164"/>
    <w:rsid w:val="00D92561"/>
    <w:rsid w:val="00D925EE"/>
    <w:rsid w:val="00D95CB6"/>
    <w:rsid w:val="00D96454"/>
    <w:rsid w:val="00D96476"/>
    <w:rsid w:val="00DA1952"/>
    <w:rsid w:val="00DA19F4"/>
    <w:rsid w:val="00DA72D3"/>
    <w:rsid w:val="00DB0D89"/>
    <w:rsid w:val="00DB1A61"/>
    <w:rsid w:val="00DB1C08"/>
    <w:rsid w:val="00DB3E30"/>
    <w:rsid w:val="00DB656D"/>
    <w:rsid w:val="00DC0CF8"/>
    <w:rsid w:val="00DC1746"/>
    <w:rsid w:val="00DC3E5F"/>
    <w:rsid w:val="00DC507B"/>
    <w:rsid w:val="00DD123F"/>
    <w:rsid w:val="00DD3723"/>
    <w:rsid w:val="00DD4C25"/>
    <w:rsid w:val="00DD6D8B"/>
    <w:rsid w:val="00DD7167"/>
    <w:rsid w:val="00DE0314"/>
    <w:rsid w:val="00DE1FAA"/>
    <w:rsid w:val="00DE34E3"/>
    <w:rsid w:val="00DE432F"/>
    <w:rsid w:val="00DF19DC"/>
    <w:rsid w:val="00DF370A"/>
    <w:rsid w:val="00DF7A61"/>
    <w:rsid w:val="00DF7E2F"/>
    <w:rsid w:val="00E00358"/>
    <w:rsid w:val="00E00908"/>
    <w:rsid w:val="00E01607"/>
    <w:rsid w:val="00E06020"/>
    <w:rsid w:val="00E11B16"/>
    <w:rsid w:val="00E13631"/>
    <w:rsid w:val="00E13774"/>
    <w:rsid w:val="00E137BA"/>
    <w:rsid w:val="00E13AD2"/>
    <w:rsid w:val="00E14642"/>
    <w:rsid w:val="00E15D30"/>
    <w:rsid w:val="00E16952"/>
    <w:rsid w:val="00E17A67"/>
    <w:rsid w:val="00E17C8D"/>
    <w:rsid w:val="00E205FE"/>
    <w:rsid w:val="00E2088F"/>
    <w:rsid w:val="00E20FAB"/>
    <w:rsid w:val="00E2311D"/>
    <w:rsid w:val="00E23364"/>
    <w:rsid w:val="00E2466B"/>
    <w:rsid w:val="00E27BCD"/>
    <w:rsid w:val="00E27D06"/>
    <w:rsid w:val="00E33182"/>
    <w:rsid w:val="00E33AC1"/>
    <w:rsid w:val="00E342D6"/>
    <w:rsid w:val="00E37181"/>
    <w:rsid w:val="00E404F1"/>
    <w:rsid w:val="00E409EA"/>
    <w:rsid w:val="00E42927"/>
    <w:rsid w:val="00E51D3C"/>
    <w:rsid w:val="00E524D7"/>
    <w:rsid w:val="00E5296C"/>
    <w:rsid w:val="00E552FC"/>
    <w:rsid w:val="00E5603F"/>
    <w:rsid w:val="00E634EF"/>
    <w:rsid w:val="00E655CA"/>
    <w:rsid w:val="00E67562"/>
    <w:rsid w:val="00E70950"/>
    <w:rsid w:val="00E71C94"/>
    <w:rsid w:val="00E72FF0"/>
    <w:rsid w:val="00E73340"/>
    <w:rsid w:val="00E73FD2"/>
    <w:rsid w:val="00E769AB"/>
    <w:rsid w:val="00E845B3"/>
    <w:rsid w:val="00E8497E"/>
    <w:rsid w:val="00E849CA"/>
    <w:rsid w:val="00E937C6"/>
    <w:rsid w:val="00E94A88"/>
    <w:rsid w:val="00EA0D27"/>
    <w:rsid w:val="00EA106D"/>
    <w:rsid w:val="00EA1E86"/>
    <w:rsid w:val="00EA3AF6"/>
    <w:rsid w:val="00EB0D7A"/>
    <w:rsid w:val="00EB14F3"/>
    <w:rsid w:val="00EB4288"/>
    <w:rsid w:val="00EC599E"/>
    <w:rsid w:val="00EC5DAD"/>
    <w:rsid w:val="00ED02E2"/>
    <w:rsid w:val="00ED7408"/>
    <w:rsid w:val="00ED75F6"/>
    <w:rsid w:val="00ED7828"/>
    <w:rsid w:val="00EE0BB6"/>
    <w:rsid w:val="00EE1B9F"/>
    <w:rsid w:val="00EE4637"/>
    <w:rsid w:val="00EE6550"/>
    <w:rsid w:val="00EE72E6"/>
    <w:rsid w:val="00EF02F1"/>
    <w:rsid w:val="00EF11D0"/>
    <w:rsid w:val="00EF362D"/>
    <w:rsid w:val="00EF5727"/>
    <w:rsid w:val="00EF5B61"/>
    <w:rsid w:val="00F0331A"/>
    <w:rsid w:val="00F0610D"/>
    <w:rsid w:val="00F13903"/>
    <w:rsid w:val="00F14CD4"/>
    <w:rsid w:val="00F151D2"/>
    <w:rsid w:val="00F254CA"/>
    <w:rsid w:val="00F314BF"/>
    <w:rsid w:val="00F32F81"/>
    <w:rsid w:val="00F32FC5"/>
    <w:rsid w:val="00F35340"/>
    <w:rsid w:val="00F35A71"/>
    <w:rsid w:val="00F35E5A"/>
    <w:rsid w:val="00F35EBF"/>
    <w:rsid w:val="00F36E4D"/>
    <w:rsid w:val="00F44045"/>
    <w:rsid w:val="00F45378"/>
    <w:rsid w:val="00F50C60"/>
    <w:rsid w:val="00F50D29"/>
    <w:rsid w:val="00F537BD"/>
    <w:rsid w:val="00F573CB"/>
    <w:rsid w:val="00F60E1A"/>
    <w:rsid w:val="00F610A8"/>
    <w:rsid w:val="00F6690E"/>
    <w:rsid w:val="00F755AB"/>
    <w:rsid w:val="00F759F8"/>
    <w:rsid w:val="00F75C8F"/>
    <w:rsid w:val="00F825A6"/>
    <w:rsid w:val="00F82660"/>
    <w:rsid w:val="00F83440"/>
    <w:rsid w:val="00F836E7"/>
    <w:rsid w:val="00F86394"/>
    <w:rsid w:val="00F873A3"/>
    <w:rsid w:val="00F92A4E"/>
    <w:rsid w:val="00F93129"/>
    <w:rsid w:val="00F93515"/>
    <w:rsid w:val="00F93538"/>
    <w:rsid w:val="00FA0026"/>
    <w:rsid w:val="00FA0E94"/>
    <w:rsid w:val="00FA1910"/>
    <w:rsid w:val="00FA25AD"/>
    <w:rsid w:val="00FA26FF"/>
    <w:rsid w:val="00FA2DB4"/>
    <w:rsid w:val="00FA40CF"/>
    <w:rsid w:val="00FA6030"/>
    <w:rsid w:val="00FB35B2"/>
    <w:rsid w:val="00FB5636"/>
    <w:rsid w:val="00FB6971"/>
    <w:rsid w:val="00FB6E74"/>
    <w:rsid w:val="00FB737B"/>
    <w:rsid w:val="00FD0304"/>
    <w:rsid w:val="00FD0B36"/>
    <w:rsid w:val="00FD108D"/>
    <w:rsid w:val="00FD18F5"/>
    <w:rsid w:val="00FD2059"/>
    <w:rsid w:val="00FD298D"/>
    <w:rsid w:val="00FD41D6"/>
    <w:rsid w:val="00FD4C19"/>
    <w:rsid w:val="00FD6939"/>
    <w:rsid w:val="00FE1FD0"/>
    <w:rsid w:val="00FE487B"/>
    <w:rsid w:val="00FE4EA4"/>
    <w:rsid w:val="00FE4F9E"/>
    <w:rsid w:val="00FE5720"/>
    <w:rsid w:val="00FE5ADC"/>
    <w:rsid w:val="00FE7A99"/>
    <w:rsid w:val="00FF1601"/>
    <w:rsid w:val="00FF3E14"/>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1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2" w:unhideWhenUsed="1" w:qFormat="1"/>
    <w:lsdException w:name="List Bullet" w:semiHidden="1" w:uiPriority="2" w:unhideWhenUsed="1"/>
    <w:lsdException w:name="List Number" w:semiHidden="1" w:unhideWhenUsed="1"/>
    <w:lsdException w:name="List 2" w:semiHidden="1" w:uiPriority="2" w:unhideWhenUsed="1"/>
    <w:lsdException w:name="List 3" w:semiHidden="1" w:uiPriority="2" w:unhideWhenUsed="1"/>
    <w:lsdException w:name="List 4" w:semiHidden="1" w:unhideWhenUsed="1"/>
    <w:lsdException w:name="List 5" w:semiHidden="1" w:unhideWhenUsed="1"/>
    <w:lsdException w:name="List Bullet 2" w:semiHidden="1" w:uiPriority="2" w:unhideWhenUsed="1"/>
    <w:lsdException w:name="List Bullet 3" w:semiHidden="1" w:uiPriority="2" w:unhideWhenUsed="1"/>
    <w:lsdException w:name="List Bullet 4" w:semiHidden="1" w:unhideWhenUsed="1"/>
    <w:lsdException w:name="List Bullet 5" w:semiHidden="1" w:unhideWhenUsed="1"/>
    <w:lsdException w:name="List Number 2" w:semiHidden="1" w:uiPriority="2"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39E"/>
  </w:style>
  <w:style w:type="paragraph" w:styleId="Heading1">
    <w:name w:val="heading 1"/>
    <w:basedOn w:val="Normal"/>
    <w:next w:val="Normal"/>
    <w:link w:val="Heading1Char"/>
    <w:uiPriority w:val="9"/>
    <w:qFormat/>
    <w:rsid w:val="003953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539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9539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39539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9539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9539E"/>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39539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39539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9539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9539E"/>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39539E"/>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39539E"/>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054734"/>
    <w:pPr>
      <w:ind w:left="720"/>
      <w:contextualSpacing/>
    </w:pPr>
  </w:style>
  <w:style w:type="paragraph" w:styleId="List">
    <w:name w:val="List"/>
    <w:basedOn w:val="Normal"/>
    <w:uiPriority w:val="2"/>
    <w:qFormat/>
    <w:rsid w:val="00073102"/>
    <w:pPr>
      <w:numPr>
        <w:numId w:val="9"/>
      </w:numPr>
      <w:contextualSpacing/>
    </w:pPr>
  </w:style>
  <w:style w:type="paragraph" w:styleId="List2">
    <w:name w:val="List 2"/>
    <w:basedOn w:val="Normal"/>
    <w:uiPriority w:val="2"/>
    <w:rsid w:val="00073102"/>
    <w:pPr>
      <w:numPr>
        <w:numId w:val="3"/>
      </w:numPr>
      <w:ind w:left="720"/>
    </w:pPr>
  </w:style>
  <w:style w:type="paragraph" w:styleId="List3">
    <w:name w:val="List 3"/>
    <w:basedOn w:val="Normal"/>
    <w:uiPriority w:val="2"/>
    <w:rsid w:val="00073102"/>
    <w:pPr>
      <w:numPr>
        <w:numId w:val="4"/>
      </w:numPr>
      <w:ind w:left="1080"/>
      <w:contextualSpacing/>
    </w:pPr>
  </w:style>
  <w:style w:type="paragraph" w:styleId="ListBullet">
    <w:name w:val="List Bullet"/>
    <w:basedOn w:val="Normal"/>
    <w:uiPriority w:val="2"/>
    <w:unhideWhenUsed/>
    <w:rsid w:val="00054734"/>
    <w:pPr>
      <w:numPr>
        <w:numId w:val="2"/>
      </w:numPr>
      <w:spacing w:after="60"/>
    </w:pPr>
  </w:style>
  <w:style w:type="paragraph" w:styleId="ListNumber2">
    <w:name w:val="List Number 2"/>
    <w:basedOn w:val="ListBullet"/>
    <w:next w:val="ListBullet2"/>
    <w:uiPriority w:val="2"/>
    <w:unhideWhenUsed/>
    <w:rsid w:val="00F32F81"/>
    <w:pPr>
      <w:numPr>
        <w:numId w:val="1"/>
      </w:numPr>
      <w:contextualSpacing/>
    </w:pPr>
  </w:style>
  <w:style w:type="paragraph" w:styleId="ListBullet3">
    <w:name w:val="List Bullet 3"/>
    <w:basedOn w:val="ListBullet"/>
    <w:uiPriority w:val="2"/>
    <w:unhideWhenUsed/>
    <w:rsid w:val="00054734"/>
    <w:pPr>
      <w:numPr>
        <w:numId w:val="6"/>
      </w:numPr>
    </w:pPr>
  </w:style>
  <w:style w:type="paragraph" w:styleId="ListBullet2">
    <w:name w:val="List Bullet 2"/>
    <w:basedOn w:val="Normal"/>
    <w:uiPriority w:val="2"/>
    <w:unhideWhenUsed/>
    <w:rsid w:val="00054734"/>
    <w:pPr>
      <w:numPr>
        <w:numId w:val="5"/>
      </w:numPr>
      <w:spacing w:after="60"/>
    </w:pPr>
  </w:style>
  <w:style w:type="paragraph" w:styleId="ListContinue">
    <w:name w:val="List Continue"/>
    <w:basedOn w:val="Normal"/>
    <w:uiPriority w:val="2"/>
    <w:unhideWhenUsed/>
    <w:rsid w:val="00054734"/>
    <w:pPr>
      <w:ind w:left="360"/>
      <w:contextualSpacing/>
    </w:pPr>
  </w:style>
  <w:style w:type="paragraph" w:styleId="ListContinue2">
    <w:name w:val="List Continue 2"/>
    <w:basedOn w:val="Normal"/>
    <w:uiPriority w:val="2"/>
    <w:unhideWhenUsed/>
    <w:rsid w:val="00054734"/>
    <w:pPr>
      <w:ind w:left="720"/>
      <w:contextualSpacing/>
    </w:pPr>
  </w:style>
  <w:style w:type="paragraph" w:styleId="ListContinue3">
    <w:name w:val="List Continue 3"/>
    <w:basedOn w:val="Normal"/>
    <w:uiPriority w:val="2"/>
    <w:unhideWhenUsed/>
    <w:rsid w:val="00054734"/>
    <w:pPr>
      <w:ind w:left="1080"/>
      <w:contextualSpacing/>
    </w:pPr>
  </w:style>
  <w:style w:type="character" w:customStyle="1" w:styleId="Heading5Char">
    <w:name w:val="Heading 5 Char"/>
    <w:basedOn w:val="DefaultParagraphFont"/>
    <w:link w:val="Heading5"/>
    <w:uiPriority w:val="9"/>
    <w:semiHidden/>
    <w:rsid w:val="0039539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9539E"/>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39539E"/>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39539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9539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9539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9539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953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9539E"/>
    <w:rPr>
      <w:color w:val="5A5A5A" w:themeColor="text1" w:themeTint="A5"/>
      <w:spacing w:val="15"/>
    </w:rPr>
  </w:style>
  <w:style w:type="character" w:styleId="Strong">
    <w:name w:val="Strong"/>
    <w:basedOn w:val="DefaultParagraphFont"/>
    <w:uiPriority w:val="22"/>
    <w:qFormat/>
    <w:rsid w:val="0039539E"/>
    <w:rPr>
      <w:b/>
      <w:bCs/>
      <w:color w:val="auto"/>
    </w:rPr>
  </w:style>
  <w:style w:type="character" w:styleId="Emphasis">
    <w:name w:val="Emphasis"/>
    <w:basedOn w:val="DefaultParagraphFont"/>
    <w:uiPriority w:val="20"/>
    <w:qFormat/>
    <w:rsid w:val="0039539E"/>
    <w:rPr>
      <w:i/>
      <w:iCs/>
      <w:color w:val="auto"/>
    </w:rPr>
  </w:style>
  <w:style w:type="paragraph" w:styleId="NoSpacing">
    <w:name w:val="No Spacing"/>
    <w:uiPriority w:val="1"/>
    <w:qFormat/>
    <w:rsid w:val="0039539E"/>
    <w:pPr>
      <w:spacing w:after="0" w:line="240" w:lineRule="auto"/>
    </w:pPr>
  </w:style>
  <w:style w:type="paragraph" w:styleId="Quote">
    <w:name w:val="Quote"/>
    <w:basedOn w:val="Normal"/>
    <w:next w:val="Normal"/>
    <w:link w:val="QuoteChar"/>
    <w:uiPriority w:val="29"/>
    <w:qFormat/>
    <w:rsid w:val="0039539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9539E"/>
    <w:rPr>
      <w:i/>
      <w:iCs/>
      <w:color w:val="404040" w:themeColor="text1" w:themeTint="BF"/>
    </w:rPr>
  </w:style>
  <w:style w:type="paragraph" w:styleId="IntenseQuote">
    <w:name w:val="Intense Quote"/>
    <w:basedOn w:val="Normal"/>
    <w:next w:val="Normal"/>
    <w:link w:val="IntenseQuoteChar"/>
    <w:uiPriority w:val="30"/>
    <w:qFormat/>
    <w:rsid w:val="0039539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9539E"/>
    <w:rPr>
      <w:i/>
      <w:iCs/>
      <w:color w:val="4F81BD" w:themeColor="accent1"/>
    </w:rPr>
  </w:style>
  <w:style w:type="character" w:styleId="SubtleEmphasis">
    <w:name w:val="Subtle Emphasis"/>
    <w:basedOn w:val="DefaultParagraphFont"/>
    <w:uiPriority w:val="19"/>
    <w:qFormat/>
    <w:rsid w:val="0039539E"/>
    <w:rPr>
      <w:i/>
      <w:iCs/>
      <w:color w:val="404040" w:themeColor="text1" w:themeTint="BF"/>
    </w:rPr>
  </w:style>
  <w:style w:type="character" w:styleId="IntenseEmphasis">
    <w:name w:val="Intense Emphasis"/>
    <w:basedOn w:val="DefaultParagraphFont"/>
    <w:uiPriority w:val="21"/>
    <w:qFormat/>
    <w:rsid w:val="0039539E"/>
    <w:rPr>
      <w:i/>
      <w:iCs/>
      <w:color w:val="4F81BD" w:themeColor="accent1"/>
    </w:rPr>
  </w:style>
  <w:style w:type="character" w:styleId="SubtleReference">
    <w:name w:val="Subtle Reference"/>
    <w:basedOn w:val="DefaultParagraphFont"/>
    <w:uiPriority w:val="31"/>
    <w:qFormat/>
    <w:rsid w:val="0039539E"/>
    <w:rPr>
      <w:smallCaps/>
      <w:color w:val="404040" w:themeColor="text1" w:themeTint="BF"/>
    </w:rPr>
  </w:style>
  <w:style w:type="character" w:styleId="IntenseReference">
    <w:name w:val="Intense Reference"/>
    <w:basedOn w:val="DefaultParagraphFont"/>
    <w:uiPriority w:val="32"/>
    <w:qFormat/>
    <w:rsid w:val="0039539E"/>
    <w:rPr>
      <w:b/>
      <w:bCs/>
      <w:smallCaps/>
      <w:color w:val="4F81BD" w:themeColor="accent1"/>
      <w:spacing w:val="5"/>
    </w:rPr>
  </w:style>
  <w:style w:type="character" w:styleId="BookTitle">
    <w:name w:val="Book Title"/>
    <w:basedOn w:val="DefaultParagraphFont"/>
    <w:uiPriority w:val="33"/>
    <w:qFormat/>
    <w:rsid w:val="0039539E"/>
    <w:rPr>
      <w:b/>
      <w:bCs/>
      <w:i/>
      <w:iCs/>
      <w:spacing w:val="5"/>
    </w:rPr>
  </w:style>
  <w:style w:type="paragraph" w:styleId="TOCHeading">
    <w:name w:val="TOC Heading"/>
    <w:basedOn w:val="Heading1"/>
    <w:next w:val="Normal"/>
    <w:uiPriority w:val="39"/>
    <w:unhideWhenUsed/>
    <w:qFormat/>
    <w:rsid w:val="0039539E"/>
    <w:pPr>
      <w:outlineLvl w:val="9"/>
    </w:pPr>
  </w:style>
  <w:style w:type="paragraph" w:customStyle="1" w:styleId="TableTitle">
    <w:name w:val="Table Title"/>
    <w:basedOn w:val="Normal"/>
    <w:link w:val="TableTitleChar"/>
    <w:uiPriority w:val="1"/>
    <w:rsid w:val="00D514DC"/>
    <w:rPr>
      <w:rFonts w:cs="Arial"/>
      <w:b/>
      <w:szCs w:val="20"/>
    </w:rPr>
  </w:style>
  <w:style w:type="paragraph" w:customStyle="1" w:styleId="TableHead">
    <w:name w:val="Table Head"/>
    <w:basedOn w:val="Normal"/>
    <w:link w:val="TableHeadChar"/>
    <w:uiPriority w:val="1"/>
    <w:rsid w:val="00D514DC"/>
    <w:pPr>
      <w:spacing w:line="260" w:lineRule="exact"/>
    </w:pPr>
    <w:rPr>
      <w:rFonts w:ascii="Arial" w:hAnsi="Arial" w:cs="Arial"/>
      <w:b/>
      <w:sz w:val="20"/>
      <w:szCs w:val="20"/>
    </w:rPr>
  </w:style>
  <w:style w:type="character" w:customStyle="1" w:styleId="TableTitleChar">
    <w:name w:val="Table Title Char"/>
    <w:basedOn w:val="DefaultParagraphFont"/>
    <w:link w:val="TableTitle"/>
    <w:uiPriority w:val="1"/>
    <w:rsid w:val="00B56227"/>
    <w:rPr>
      <w:rFonts w:ascii="Times New Roman" w:hAnsi="Times New Roman" w:cs="Arial"/>
      <w:b/>
      <w:szCs w:val="20"/>
    </w:rPr>
  </w:style>
  <w:style w:type="paragraph" w:customStyle="1" w:styleId="TableText">
    <w:name w:val="Table Text"/>
    <w:basedOn w:val="Normal"/>
    <w:link w:val="TableTextChar"/>
    <w:uiPriority w:val="1"/>
    <w:rsid w:val="00D514DC"/>
    <w:pPr>
      <w:spacing w:after="60"/>
    </w:pPr>
    <w:rPr>
      <w:rFonts w:ascii="Arial" w:hAnsi="Arial" w:cs="Arial"/>
      <w:sz w:val="20"/>
      <w:szCs w:val="20"/>
    </w:rPr>
  </w:style>
  <w:style w:type="character" w:customStyle="1" w:styleId="TableHeadChar">
    <w:name w:val="Table Head Char"/>
    <w:basedOn w:val="DefaultParagraphFont"/>
    <w:link w:val="TableHead"/>
    <w:uiPriority w:val="1"/>
    <w:rsid w:val="00B56227"/>
    <w:rPr>
      <w:rFonts w:ascii="Arial" w:hAnsi="Arial" w:cs="Arial"/>
      <w:b/>
      <w:sz w:val="20"/>
      <w:szCs w:val="20"/>
    </w:rPr>
  </w:style>
  <w:style w:type="paragraph" w:customStyle="1" w:styleId="Code">
    <w:name w:val="Code"/>
    <w:basedOn w:val="Normal"/>
    <w:link w:val="CodeChar"/>
    <w:uiPriority w:val="3"/>
    <w:qFormat/>
    <w:rsid w:val="00D514DC"/>
    <w:pPr>
      <w:spacing w:line="200" w:lineRule="exact"/>
      <w:contextualSpacing/>
    </w:pPr>
    <w:rPr>
      <w:rFonts w:ascii="Lucida Sans Typewriter" w:hAnsi="Lucida Sans Typewriter"/>
      <w:sz w:val="16"/>
      <w:szCs w:val="16"/>
    </w:rPr>
  </w:style>
  <w:style w:type="character" w:customStyle="1" w:styleId="TableTextChar">
    <w:name w:val="Table Text Char"/>
    <w:basedOn w:val="DefaultParagraphFont"/>
    <w:link w:val="TableText"/>
    <w:uiPriority w:val="1"/>
    <w:rsid w:val="00B56227"/>
    <w:rPr>
      <w:rFonts w:ascii="Arial" w:hAnsi="Arial" w:cs="Arial"/>
      <w:sz w:val="20"/>
      <w:szCs w:val="20"/>
    </w:rPr>
  </w:style>
  <w:style w:type="character" w:customStyle="1" w:styleId="CodeChar">
    <w:name w:val="Code Char"/>
    <w:basedOn w:val="DefaultParagraphFont"/>
    <w:link w:val="Code"/>
    <w:uiPriority w:val="3"/>
    <w:rsid w:val="00B56227"/>
    <w:rPr>
      <w:rFonts w:ascii="Lucida Sans Typewriter" w:hAnsi="Lucida Sans Typewriter"/>
      <w:sz w:val="16"/>
      <w:szCs w:val="16"/>
    </w:rPr>
  </w:style>
  <w:style w:type="table" w:styleId="TableGrid">
    <w:name w:val="Table Grid"/>
    <w:basedOn w:val="TableNormal"/>
    <w:uiPriority w:val="59"/>
    <w:rsid w:val="000731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oduleTitle">
    <w:name w:val="Module Title"/>
    <w:basedOn w:val="Title"/>
    <w:link w:val="ModuleTitleChar"/>
    <w:qFormat/>
    <w:rsid w:val="005B3A87"/>
    <w:pPr>
      <w:keepNext/>
      <w:keepLines/>
      <w:suppressAutoHyphens/>
    </w:pPr>
    <w:rPr>
      <w:rFonts w:ascii="Arial" w:hAnsi="Arial" w:cs="Arial"/>
      <w:b/>
      <w:sz w:val="48"/>
      <w:szCs w:val="48"/>
    </w:rPr>
  </w:style>
  <w:style w:type="paragraph" w:styleId="Header">
    <w:name w:val="header"/>
    <w:basedOn w:val="Normal"/>
    <w:link w:val="HeaderChar"/>
    <w:uiPriority w:val="99"/>
    <w:unhideWhenUsed/>
    <w:rsid w:val="00B427A4"/>
    <w:pPr>
      <w:tabs>
        <w:tab w:val="center" w:pos="4680"/>
        <w:tab w:val="right" w:pos="9360"/>
      </w:tabs>
      <w:spacing w:after="0" w:line="240" w:lineRule="auto"/>
    </w:pPr>
  </w:style>
  <w:style w:type="character" w:customStyle="1" w:styleId="ModuleTitleChar">
    <w:name w:val="Module Title Char"/>
    <w:basedOn w:val="TitleChar"/>
    <w:link w:val="ModuleTitle"/>
    <w:rsid w:val="005B3A87"/>
    <w:rPr>
      <w:rFonts w:ascii="Arial" w:eastAsiaTheme="majorEastAsia" w:hAnsi="Arial" w:cs="Arial"/>
      <w:b/>
      <w:spacing w:val="5"/>
      <w:sz w:val="48"/>
      <w:szCs w:val="48"/>
    </w:rPr>
  </w:style>
  <w:style w:type="character" w:customStyle="1" w:styleId="HeaderChar">
    <w:name w:val="Header Char"/>
    <w:basedOn w:val="DefaultParagraphFont"/>
    <w:link w:val="Header"/>
    <w:uiPriority w:val="99"/>
    <w:rsid w:val="00B427A4"/>
    <w:rPr>
      <w:rFonts w:ascii="Times New Roman" w:hAnsi="Times New Roman"/>
    </w:rPr>
  </w:style>
  <w:style w:type="paragraph" w:styleId="Footer">
    <w:name w:val="footer"/>
    <w:basedOn w:val="Normal"/>
    <w:link w:val="FooterChar"/>
    <w:uiPriority w:val="99"/>
    <w:unhideWhenUsed/>
    <w:rsid w:val="00B4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7A4"/>
    <w:rPr>
      <w:rFonts w:ascii="Times New Roman" w:hAnsi="Times New Roman"/>
    </w:rPr>
  </w:style>
  <w:style w:type="paragraph" w:styleId="BalloonText">
    <w:name w:val="Balloon Text"/>
    <w:basedOn w:val="Normal"/>
    <w:link w:val="BalloonTextChar"/>
    <w:uiPriority w:val="99"/>
    <w:semiHidden/>
    <w:unhideWhenUsed/>
    <w:rsid w:val="00AC2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07"/>
    <w:rPr>
      <w:rFonts w:ascii="Tahoma" w:hAnsi="Tahoma" w:cs="Tahoma"/>
      <w:sz w:val="16"/>
      <w:szCs w:val="16"/>
    </w:rPr>
  </w:style>
  <w:style w:type="paragraph" w:styleId="TOC1">
    <w:name w:val="toc 1"/>
    <w:basedOn w:val="Normal"/>
    <w:next w:val="Normal"/>
    <w:uiPriority w:val="39"/>
    <w:qFormat/>
    <w:rsid w:val="00947C2B"/>
    <w:pPr>
      <w:spacing w:before="120" w:after="100"/>
    </w:pPr>
    <w:rPr>
      <w:rFonts w:ascii="Arial" w:hAnsi="Arial"/>
      <w:sz w:val="20"/>
    </w:rPr>
  </w:style>
  <w:style w:type="paragraph" w:styleId="TOC2">
    <w:name w:val="toc 2"/>
    <w:basedOn w:val="Normal"/>
    <w:next w:val="Normal"/>
    <w:uiPriority w:val="39"/>
    <w:qFormat/>
    <w:rsid w:val="00947C2B"/>
    <w:pPr>
      <w:spacing w:after="100"/>
      <w:ind w:left="220"/>
    </w:pPr>
    <w:rPr>
      <w:rFonts w:ascii="Arial" w:hAnsi="Arial"/>
      <w:sz w:val="20"/>
    </w:rPr>
  </w:style>
  <w:style w:type="paragraph" w:styleId="TOC3">
    <w:name w:val="toc 3"/>
    <w:basedOn w:val="Normal"/>
    <w:next w:val="Normal"/>
    <w:uiPriority w:val="39"/>
    <w:qFormat/>
    <w:rsid w:val="00947C2B"/>
    <w:pPr>
      <w:spacing w:after="100"/>
      <w:ind w:left="440"/>
    </w:pPr>
    <w:rPr>
      <w:rFonts w:ascii="Arial" w:hAnsi="Arial"/>
      <w:sz w:val="20"/>
    </w:rPr>
  </w:style>
  <w:style w:type="character" w:styleId="Hyperlink">
    <w:name w:val="Hyperlink"/>
    <w:basedOn w:val="DefaultParagraphFont"/>
    <w:uiPriority w:val="99"/>
    <w:unhideWhenUsed/>
    <w:rsid w:val="00842121"/>
    <w:rPr>
      <w:color w:val="0000FF" w:themeColor="hyperlink"/>
      <w:u w:val="single"/>
    </w:rPr>
  </w:style>
  <w:style w:type="paragraph" w:customStyle="1" w:styleId="StyleTOCHeadingAuto">
    <w:name w:val="Style TOC Heading + Auto"/>
    <w:basedOn w:val="TOCHeading"/>
    <w:uiPriority w:val="2"/>
    <w:rsid w:val="00947C2B"/>
  </w:style>
  <w:style w:type="paragraph" w:styleId="HTMLPreformatted">
    <w:name w:val="HTML Preformatted"/>
    <w:basedOn w:val="Normal"/>
    <w:link w:val="HTMLPreformattedChar"/>
    <w:uiPriority w:val="99"/>
    <w:unhideWhenUsed/>
    <w:rsid w:val="006B7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758C"/>
    <w:rPr>
      <w:rFonts w:ascii="Courier New" w:eastAsia="Times New Roman" w:hAnsi="Courier New" w:cs="Courier New"/>
      <w:sz w:val="20"/>
      <w:szCs w:val="20"/>
    </w:rPr>
  </w:style>
  <w:style w:type="character" w:customStyle="1" w:styleId="pun2">
    <w:name w:val="pun2"/>
    <w:basedOn w:val="DefaultParagraphFont"/>
    <w:rsid w:val="00CE0AAD"/>
  </w:style>
  <w:style w:type="character" w:customStyle="1" w:styleId="pln2">
    <w:name w:val="pln2"/>
    <w:basedOn w:val="DefaultParagraphFont"/>
    <w:rsid w:val="00CE0AAD"/>
  </w:style>
  <w:style w:type="character" w:customStyle="1" w:styleId="typ2">
    <w:name w:val="typ2"/>
    <w:basedOn w:val="DefaultParagraphFont"/>
    <w:rsid w:val="00CE0AAD"/>
  </w:style>
  <w:style w:type="character" w:customStyle="1" w:styleId="str2">
    <w:name w:val="str2"/>
    <w:basedOn w:val="DefaultParagraphFont"/>
    <w:rsid w:val="00CE0AAD"/>
  </w:style>
  <w:style w:type="character" w:styleId="FollowedHyperlink">
    <w:name w:val="FollowedHyperlink"/>
    <w:basedOn w:val="DefaultParagraphFont"/>
    <w:uiPriority w:val="99"/>
    <w:semiHidden/>
    <w:unhideWhenUsed/>
    <w:rsid w:val="00980044"/>
    <w:rPr>
      <w:color w:val="800080" w:themeColor="followedHyperlink"/>
      <w:u w:val="single"/>
    </w:rPr>
  </w:style>
  <w:style w:type="paragraph" w:styleId="NormalWeb">
    <w:name w:val="Normal (Web)"/>
    <w:basedOn w:val="Normal"/>
    <w:uiPriority w:val="99"/>
    <w:semiHidden/>
    <w:unhideWhenUsed/>
    <w:rsid w:val="005C45D7"/>
    <w:pPr>
      <w:spacing w:after="150"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412194"/>
    <w:rPr>
      <w:sz w:val="16"/>
      <w:szCs w:val="16"/>
    </w:rPr>
  </w:style>
  <w:style w:type="paragraph" w:styleId="CommentText">
    <w:name w:val="annotation text"/>
    <w:basedOn w:val="Normal"/>
    <w:link w:val="CommentTextChar"/>
    <w:uiPriority w:val="99"/>
    <w:semiHidden/>
    <w:unhideWhenUsed/>
    <w:rsid w:val="00412194"/>
    <w:pPr>
      <w:spacing w:line="240" w:lineRule="auto"/>
    </w:pPr>
    <w:rPr>
      <w:sz w:val="20"/>
      <w:szCs w:val="20"/>
    </w:rPr>
  </w:style>
  <w:style w:type="character" w:customStyle="1" w:styleId="CommentTextChar">
    <w:name w:val="Comment Text Char"/>
    <w:basedOn w:val="DefaultParagraphFont"/>
    <w:link w:val="CommentText"/>
    <w:uiPriority w:val="99"/>
    <w:semiHidden/>
    <w:rsid w:val="00412194"/>
    <w:rPr>
      <w:rFonts w:ascii="Times New Roman" w:hAnsi="Times New Roman"/>
      <w:sz w:val="20"/>
      <w:szCs w:val="20"/>
    </w:rPr>
  </w:style>
  <w:style w:type="paragraph" w:styleId="Caption">
    <w:name w:val="caption"/>
    <w:basedOn w:val="Normal"/>
    <w:next w:val="Normal"/>
    <w:uiPriority w:val="35"/>
    <w:semiHidden/>
    <w:unhideWhenUsed/>
    <w:qFormat/>
    <w:rsid w:val="0039539E"/>
    <w:pPr>
      <w:spacing w:after="200" w:line="240" w:lineRule="auto"/>
    </w:pPr>
    <w:rPr>
      <w:i/>
      <w:iCs/>
      <w:color w:val="1F497D" w:themeColor="text2"/>
      <w:sz w:val="18"/>
      <w:szCs w:val="18"/>
    </w:rPr>
  </w:style>
  <w:style w:type="table" w:styleId="PlainTable1">
    <w:name w:val="Plain Table 1"/>
    <w:basedOn w:val="TableNormal"/>
    <w:uiPriority w:val="41"/>
    <w:rsid w:val="004976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976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un">
    <w:name w:val="pun"/>
    <w:basedOn w:val="DefaultParagraphFont"/>
    <w:rsid w:val="00C7597D"/>
  </w:style>
  <w:style w:type="character" w:customStyle="1" w:styleId="pln">
    <w:name w:val="pln"/>
    <w:basedOn w:val="DefaultParagraphFont"/>
    <w:rsid w:val="00C7597D"/>
  </w:style>
  <w:style w:type="character" w:customStyle="1" w:styleId="str">
    <w:name w:val="str"/>
    <w:basedOn w:val="DefaultParagraphFont"/>
    <w:rsid w:val="00C7597D"/>
  </w:style>
  <w:style w:type="character" w:customStyle="1" w:styleId="kwd">
    <w:name w:val="kwd"/>
    <w:basedOn w:val="DefaultParagraphFont"/>
    <w:rsid w:val="00C7597D"/>
  </w:style>
  <w:style w:type="character" w:customStyle="1" w:styleId="typ">
    <w:name w:val="typ"/>
    <w:basedOn w:val="DefaultParagraphFont"/>
    <w:rsid w:val="00C7597D"/>
  </w:style>
  <w:style w:type="paragraph" w:customStyle="1" w:styleId="Style1">
    <w:name w:val="Style1"/>
    <w:basedOn w:val="Normal"/>
    <w:link w:val="Style1Char"/>
    <w:qFormat/>
    <w:rsid w:val="00E14642"/>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pPr>
    <w:rPr>
      <w:rFonts w:ascii="Consolas" w:eastAsia="Times New Roman" w:hAnsi="Consolas" w:cs="Consolas"/>
      <w:color w:val="48484C"/>
      <w:sz w:val="18"/>
      <w:szCs w:val="18"/>
    </w:rPr>
  </w:style>
  <w:style w:type="character" w:customStyle="1" w:styleId="nt">
    <w:name w:val="nt"/>
    <w:basedOn w:val="DefaultParagraphFont"/>
    <w:rsid w:val="00E14642"/>
  </w:style>
  <w:style w:type="character" w:customStyle="1" w:styleId="Style1Char">
    <w:name w:val="Style1 Char"/>
    <w:basedOn w:val="DefaultParagraphFont"/>
    <w:link w:val="Style1"/>
    <w:rsid w:val="00E14642"/>
    <w:rPr>
      <w:rFonts w:ascii="Consolas" w:eastAsia="Times New Roman" w:hAnsi="Consolas" w:cs="Consolas"/>
      <w:color w:val="48484C"/>
      <w:sz w:val="18"/>
      <w:szCs w:val="18"/>
      <w:shd w:val="clear" w:color="auto" w:fill="F7F7F9"/>
    </w:rPr>
  </w:style>
  <w:style w:type="character" w:customStyle="1" w:styleId="na">
    <w:name w:val="na"/>
    <w:basedOn w:val="DefaultParagraphFont"/>
    <w:rsid w:val="00E14642"/>
  </w:style>
  <w:style w:type="character" w:customStyle="1" w:styleId="s">
    <w:name w:val="s"/>
    <w:basedOn w:val="DefaultParagraphFont"/>
    <w:rsid w:val="00E14642"/>
  </w:style>
  <w:style w:type="character" w:customStyle="1" w:styleId="cp">
    <w:name w:val="cp"/>
    <w:basedOn w:val="DefaultParagraphFont"/>
    <w:rsid w:val="00E14642"/>
  </w:style>
  <w:style w:type="character" w:customStyle="1" w:styleId="k">
    <w:name w:val="k"/>
    <w:basedOn w:val="DefaultParagraphFont"/>
    <w:rsid w:val="00E14642"/>
  </w:style>
  <w:style w:type="character" w:customStyle="1" w:styleId="nv">
    <w:name w:val="nv"/>
    <w:basedOn w:val="DefaultParagraphFont"/>
    <w:rsid w:val="00E14642"/>
  </w:style>
  <w:style w:type="character" w:customStyle="1" w:styleId="o">
    <w:name w:val="o"/>
    <w:basedOn w:val="DefaultParagraphFont"/>
    <w:rsid w:val="0043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0757">
      <w:bodyDiv w:val="1"/>
      <w:marLeft w:val="0"/>
      <w:marRight w:val="0"/>
      <w:marTop w:val="0"/>
      <w:marBottom w:val="0"/>
      <w:divBdr>
        <w:top w:val="none" w:sz="0" w:space="0" w:color="auto"/>
        <w:left w:val="none" w:sz="0" w:space="0" w:color="auto"/>
        <w:bottom w:val="none" w:sz="0" w:space="0" w:color="auto"/>
        <w:right w:val="none" w:sz="0" w:space="0" w:color="auto"/>
      </w:divBdr>
      <w:divsChild>
        <w:div w:id="1639989463">
          <w:marLeft w:val="0"/>
          <w:marRight w:val="0"/>
          <w:marTop w:val="0"/>
          <w:marBottom w:val="0"/>
          <w:divBdr>
            <w:top w:val="none" w:sz="0" w:space="0" w:color="auto"/>
            <w:left w:val="none" w:sz="0" w:space="0" w:color="auto"/>
            <w:bottom w:val="none" w:sz="0" w:space="0" w:color="auto"/>
            <w:right w:val="none" w:sz="0" w:space="0" w:color="auto"/>
          </w:divBdr>
          <w:divsChild>
            <w:div w:id="451903479">
              <w:marLeft w:val="0"/>
              <w:marRight w:val="0"/>
              <w:marTop w:val="0"/>
              <w:marBottom w:val="0"/>
              <w:divBdr>
                <w:top w:val="none" w:sz="0" w:space="0" w:color="auto"/>
                <w:left w:val="none" w:sz="0" w:space="0" w:color="auto"/>
                <w:bottom w:val="none" w:sz="0" w:space="0" w:color="auto"/>
                <w:right w:val="none" w:sz="0" w:space="0" w:color="auto"/>
              </w:divBdr>
              <w:divsChild>
                <w:div w:id="750540056">
                  <w:marLeft w:val="-300"/>
                  <w:marRight w:val="0"/>
                  <w:marTop w:val="0"/>
                  <w:marBottom w:val="0"/>
                  <w:divBdr>
                    <w:top w:val="none" w:sz="0" w:space="0" w:color="auto"/>
                    <w:left w:val="none" w:sz="0" w:space="0" w:color="auto"/>
                    <w:bottom w:val="none" w:sz="0" w:space="0" w:color="auto"/>
                    <w:right w:val="none" w:sz="0" w:space="0" w:color="auto"/>
                  </w:divBdr>
                  <w:divsChild>
                    <w:div w:id="912659598">
                      <w:marLeft w:val="0"/>
                      <w:marRight w:val="0"/>
                      <w:marTop w:val="0"/>
                      <w:marBottom w:val="0"/>
                      <w:divBdr>
                        <w:top w:val="none" w:sz="0" w:space="0" w:color="auto"/>
                        <w:left w:val="none" w:sz="0" w:space="0" w:color="auto"/>
                        <w:bottom w:val="none" w:sz="0" w:space="0" w:color="auto"/>
                        <w:right w:val="none" w:sz="0" w:space="0" w:color="auto"/>
                      </w:divBdr>
                      <w:divsChild>
                        <w:div w:id="1078475354">
                          <w:marLeft w:val="0"/>
                          <w:marRight w:val="0"/>
                          <w:marTop w:val="0"/>
                          <w:marBottom w:val="0"/>
                          <w:divBdr>
                            <w:top w:val="none" w:sz="0" w:space="0" w:color="auto"/>
                            <w:left w:val="none" w:sz="0" w:space="0" w:color="auto"/>
                            <w:bottom w:val="none" w:sz="0" w:space="0" w:color="auto"/>
                            <w:right w:val="none" w:sz="0" w:space="0" w:color="auto"/>
                          </w:divBdr>
                          <w:divsChild>
                            <w:div w:id="13341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8446">
      <w:bodyDiv w:val="1"/>
      <w:marLeft w:val="0"/>
      <w:marRight w:val="0"/>
      <w:marTop w:val="0"/>
      <w:marBottom w:val="0"/>
      <w:divBdr>
        <w:top w:val="none" w:sz="0" w:space="0" w:color="auto"/>
        <w:left w:val="none" w:sz="0" w:space="0" w:color="auto"/>
        <w:bottom w:val="none" w:sz="0" w:space="0" w:color="auto"/>
        <w:right w:val="none" w:sz="0" w:space="0" w:color="auto"/>
      </w:divBdr>
    </w:div>
    <w:div w:id="97139712">
      <w:bodyDiv w:val="1"/>
      <w:marLeft w:val="0"/>
      <w:marRight w:val="0"/>
      <w:marTop w:val="0"/>
      <w:marBottom w:val="0"/>
      <w:divBdr>
        <w:top w:val="none" w:sz="0" w:space="0" w:color="auto"/>
        <w:left w:val="none" w:sz="0" w:space="0" w:color="auto"/>
        <w:bottom w:val="none" w:sz="0" w:space="0" w:color="auto"/>
        <w:right w:val="none" w:sz="0" w:space="0" w:color="auto"/>
      </w:divBdr>
    </w:div>
    <w:div w:id="134223163">
      <w:bodyDiv w:val="1"/>
      <w:marLeft w:val="0"/>
      <w:marRight w:val="0"/>
      <w:marTop w:val="0"/>
      <w:marBottom w:val="0"/>
      <w:divBdr>
        <w:top w:val="none" w:sz="0" w:space="0" w:color="auto"/>
        <w:left w:val="none" w:sz="0" w:space="0" w:color="auto"/>
        <w:bottom w:val="none" w:sz="0" w:space="0" w:color="auto"/>
        <w:right w:val="none" w:sz="0" w:space="0" w:color="auto"/>
      </w:divBdr>
    </w:div>
    <w:div w:id="250505335">
      <w:bodyDiv w:val="1"/>
      <w:marLeft w:val="0"/>
      <w:marRight w:val="0"/>
      <w:marTop w:val="0"/>
      <w:marBottom w:val="0"/>
      <w:divBdr>
        <w:top w:val="none" w:sz="0" w:space="0" w:color="auto"/>
        <w:left w:val="none" w:sz="0" w:space="0" w:color="auto"/>
        <w:bottom w:val="none" w:sz="0" w:space="0" w:color="auto"/>
        <w:right w:val="none" w:sz="0" w:space="0" w:color="auto"/>
      </w:divBdr>
    </w:div>
    <w:div w:id="309331228">
      <w:bodyDiv w:val="1"/>
      <w:marLeft w:val="0"/>
      <w:marRight w:val="0"/>
      <w:marTop w:val="0"/>
      <w:marBottom w:val="0"/>
      <w:divBdr>
        <w:top w:val="none" w:sz="0" w:space="0" w:color="auto"/>
        <w:left w:val="none" w:sz="0" w:space="0" w:color="auto"/>
        <w:bottom w:val="none" w:sz="0" w:space="0" w:color="auto"/>
        <w:right w:val="none" w:sz="0" w:space="0" w:color="auto"/>
      </w:divBdr>
    </w:div>
    <w:div w:id="358706121">
      <w:bodyDiv w:val="1"/>
      <w:marLeft w:val="0"/>
      <w:marRight w:val="0"/>
      <w:marTop w:val="0"/>
      <w:marBottom w:val="0"/>
      <w:divBdr>
        <w:top w:val="none" w:sz="0" w:space="0" w:color="auto"/>
        <w:left w:val="none" w:sz="0" w:space="0" w:color="auto"/>
        <w:bottom w:val="none" w:sz="0" w:space="0" w:color="auto"/>
        <w:right w:val="none" w:sz="0" w:space="0" w:color="auto"/>
      </w:divBdr>
    </w:div>
    <w:div w:id="457190958">
      <w:bodyDiv w:val="1"/>
      <w:marLeft w:val="0"/>
      <w:marRight w:val="0"/>
      <w:marTop w:val="0"/>
      <w:marBottom w:val="0"/>
      <w:divBdr>
        <w:top w:val="none" w:sz="0" w:space="0" w:color="auto"/>
        <w:left w:val="none" w:sz="0" w:space="0" w:color="auto"/>
        <w:bottom w:val="none" w:sz="0" w:space="0" w:color="auto"/>
        <w:right w:val="none" w:sz="0" w:space="0" w:color="auto"/>
      </w:divBdr>
    </w:div>
    <w:div w:id="511066285">
      <w:bodyDiv w:val="1"/>
      <w:marLeft w:val="0"/>
      <w:marRight w:val="0"/>
      <w:marTop w:val="0"/>
      <w:marBottom w:val="0"/>
      <w:divBdr>
        <w:top w:val="none" w:sz="0" w:space="0" w:color="auto"/>
        <w:left w:val="none" w:sz="0" w:space="0" w:color="auto"/>
        <w:bottom w:val="none" w:sz="0" w:space="0" w:color="auto"/>
        <w:right w:val="none" w:sz="0" w:space="0" w:color="auto"/>
      </w:divBdr>
    </w:div>
    <w:div w:id="546381995">
      <w:bodyDiv w:val="1"/>
      <w:marLeft w:val="0"/>
      <w:marRight w:val="0"/>
      <w:marTop w:val="0"/>
      <w:marBottom w:val="0"/>
      <w:divBdr>
        <w:top w:val="none" w:sz="0" w:space="0" w:color="auto"/>
        <w:left w:val="none" w:sz="0" w:space="0" w:color="auto"/>
        <w:bottom w:val="none" w:sz="0" w:space="0" w:color="auto"/>
        <w:right w:val="none" w:sz="0" w:space="0" w:color="auto"/>
      </w:divBdr>
    </w:div>
    <w:div w:id="567112334">
      <w:bodyDiv w:val="1"/>
      <w:marLeft w:val="0"/>
      <w:marRight w:val="0"/>
      <w:marTop w:val="0"/>
      <w:marBottom w:val="0"/>
      <w:divBdr>
        <w:top w:val="none" w:sz="0" w:space="0" w:color="auto"/>
        <w:left w:val="none" w:sz="0" w:space="0" w:color="auto"/>
        <w:bottom w:val="none" w:sz="0" w:space="0" w:color="auto"/>
        <w:right w:val="none" w:sz="0" w:space="0" w:color="auto"/>
      </w:divBdr>
    </w:div>
    <w:div w:id="626860627">
      <w:bodyDiv w:val="1"/>
      <w:marLeft w:val="0"/>
      <w:marRight w:val="0"/>
      <w:marTop w:val="0"/>
      <w:marBottom w:val="0"/>
      <w:divBdr>
        <w:top w:val="none" w:sz="0" w:space="0" w:color="auto"/>
        <w:left w:val="none" w:sz="0" w:space="0" w:color="auto"/>
        <w:bottom w:val="none" w:sz="0" w:space="0" w:color="auto"/>
        <w:right w:val="none" w:sz="0" w:space="0" w:color="auto"/>
      </w:divBdr>
    </w:div>
    <w:div w:id="686374139">
      <w:bodyDiv w:val="1"/>
      <w:marLeft w:val="0"/>
      <w:marRight w:val="0"/>
      <w:marTop w:val="0"/>
      <w:marBottom w:val="0"/>
      <w:divBdr>
        <w:top w:val="none" w:sz="0" w:space="0" w:color="auto"/>
        <w:left w:val="none" w:sz="0" w:space="0" w:color="auto"/>
        <w:bottom w:val="none" w:sz="0" w:space="0" w:color="auto"/>
        <w:right w:val="none" w:sz="0" w:space="0" w:color="auto"/>
      </w:divBdr>
      <w:divsChild>
        <w:div w:id="552545277">
          <w:marLeft w:val="0"/>
          <w:marRight w:val="0"/>
          <w:marTop w:val="0"/>
          <w:marBottom w:val="0"/>
          <w:divBdr>
            <w:top w:val="none" w:sz="0" w:space="0" w:color="auto"/>
            <w:left w:val="none" w:sz="0" w:space="0" w:color="auto"/>
            <w:bottom w:val="none" w:sz="0" w:space="0" w:color="auto"/>
            <w:right w:val="none" w:sz="0" w:space="0" w:color="auto"/>
          </w:divBdr>
          <w:divsChild>
            <w:div w:id="671831323">
              <w:marLeft w:val="0"/>
              <w:marRight w:val="0"/>
              <w:marTop w:val="0"/>
              <w:marBottom w:val="0"/>
              <w:divBdr>
                <w:top w:val="none" w:sz="0" w:space="0" w:color="auto"/>
                <w:left w:val="none" w:sz="0" w:space="0" w:color="auto"/>
                <w:bottom w:val="none" w:sz="0" w:space="0" w:color="auto"/>
                <w:right w:val="none" w:sz="0" w:space="0" w:color="auto"/>
              </w:divBdr>
              <w:divsChild>
                <w:div w:id="63725028">
                  <w:marLeft w:val="-300"/>
                  <w:marRight w:val="0"/>
                  <w:marTop w:val="0"/>
                  <w:marBottom w:val="0"/>
                  <w:divBdr>
                    <w:top w:val="none" w:sz="0" w:space="0" w:color="auto"/>
                    <w:left w:val="none" w:sz="0" w:space="0" w:color="auto"/>
                    <w:bottom w:val="none" w:sz="0" w:space="0" w:color="auto"/>
                    <w:right w:val="none" w:sz="0" w:space="0" w:color="auto"/>
                  </w:divBdr>
                  <w:divsChild>
                    <w:div w:id="797377316">
                      <w:marLeft w:val="0"/>
                      <w:marRight w:val="0"/>
                      <w:marTop w:val="0"/>
                      <w:marBottom w:val="0"/>
                      <w:divBdr>
                        <w:top w:val="none" w:sz="0" w:space="0" w:color="auto"/>
                        <w:left w:val="none" w:sz="0" w:space="0" w:color="auto"/>
                        <w:bottom w:val="none" w:sz="0" w:space="0" w:color="auto"/>
                        <w:right w:val="none" w:sz="0" w:space="0" w:color="auto"/>
                      </w:divBdr>
                      <w:divsChild>
                        <w:div w:id="1839417520">
                          <w:marLeft w:val="0"/>
                          <w:marRight w:val="0"/>
                          <w:marTop w:val="0"/>
                          <w:marBottom w:val="0"/>
                          <w:divBdr>
                            <w:top w:val="none" w:sz="0" w:space="0" w:color="auto"/>
                            <w:left w:val="none" w:sz="0" w:space="0" w:color="auto"/>
                            <w:bottom w:val="none" w:sz="0" w:space="0" w:color="auto"/>
                            <w:right w:val="none" w:sz="0" w:space="0" w:color="auto"/>
                          </w:divBdr>
                          <w:divsChild>
                            <w:div w:id="45764359">
                              <w:marLeft w:val="0"/>
                              <w:marRight w:val="0"/>
                              <w:marTop w:val="0"/>
                              <w:marBottom w:val="0"/>
                              <w:divBdr>
                                <w:top w:val="none" w:sz="0" w:space="0" w:color="auto"/>
                                <w:left w:val="none" w:sz="0" w:space="0" w:color="auto"/>
                                <w:bottom w:val="none" w:sz="0" w:space="0" w:color="auto"/>
                                <w:right w:val="none" w:sz="0" w:space="0" w:color="auto"/>
                              </w:divBdr>
                              <w:divsChild>
                                <w:div w:id="143620988">
                                  <w:marLeft w:val="0"/>
                                  <w:marRight w:val="0"/>
                                  <w:marTop w:val="0"/>
                                  <w:marBottom w:val="0"/>
                                  <w:divBdr>
                                    <w:top w:val="none" w:sz="0" w:space="0" w:color="auto"/>
                                    <w:left w:val="none" w:sz="0" w:space="0" w:color="auto"/>
                                    <w:bottom w:val="none" w:sz="0" w:space="0" w:color="auto"/>
                                    <w:right w:val="none" w:sz="0" w:space="0" w:color="auto"/>
                                  </w:divBdr>
                                  <w:divsChild>
                                    <w:div w:id="1922988798">
                                      <w:marLeft w:val="0"/>
                                      <w:marRight w:val="0"/>
                                      <w:marTop w:val="0"/>
                                      <w:marBottom w:val="0"/>
                                      <w:divBdr>
                                        <w:top w:val="none" w:sz="0" w:space="0" w:color="auto"/>
                                        <w:left w:val="none" w:sz="0" w:space="0" w:color="auto"/>
                                        <w:bottom w:val="none" w:sz="0" w:space="0" w:color="auto"/>
                                        <w:right w:val="none" w:sz="0" w:space="0" w:color="auto"/>
                                      </w:divBdr>
                                      <w:divsChild>
                                        <w:div w:id="14666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037365">
      <w:bodyDiv w:val="1"/>
      <w:marLeft w:val="0"/>
      <w:marRight w:val="0"/>
      <w:marTop w:val="0"/>
      <w:marBottom w:val="0"/>
      <w:divBdr>
        <w:top w:val="none" w:sz="0" w:space="0" w:color="auto"/>
        <w:left w:val="none" w:sz="0" w:space="0" w:color="auto"/>
        <w:bottom w:val="none" w:sz="0" w:space="0" w:color="auto"/>
        <w:right w:val="none" w:sz="0" w:space="0" w:color="auto"/>
      </w:divBdr>
    </w:div>
    <w:div w:id="962154158">
      <w:bodyDiv w:val="1"/>
      <w:marLeft w:val="0"/>
      <w:marRight w:val="0"/>
      <w:marTop w:val="0"/>
      <w:marBottom w:val="0"/>
      <w:divBdr>
        <w:top w:val="none" w:sz="0" w:space="0" w:color="auto"/>
        <w:left w:val="none" w:sz="0" w:space="0" w:color="auto"/>
        <w:bottom w:val="none" w:sz="0" w:space="0" w:color="auto"/>
        <w:right w:val="none" w:sz="0" w:space="0" w:color="auto"/>
      </w:divBdr>
    </w:div>
    <w:div w:id="980158264">
      <w:bodyDiv w:val="1"/>
      <w:marLeft w:val="0"/>
      <w:marRight w:val="0"/>
      <w:marTop w:val="0"/>
      <w:marBottom w:val="0"/>
      <w:divBdr>
        <w:top w:val="none" w:sz="0" w:space="0" w:color="auto"/>
        <w:left w:val="none" w:sz="0" w:space="0" w:color="auto"/>
        <w:bottom w:val="none" w:sz="0" w:space="0" w:color="auto"/>
        <w:right w:val="none" w:sz="0" w:space="0" w:color="auto"/>
      </w:divBdr>
    </w:div>
    <w:div w:id="991637971">
      <w:bodyDiv w:val="1"/>
      <w:marLeft w:val="0"/>
      <w:marRight w:val="0"/>
      <w:marTop w:val="0"/>
      <w:marBottom w:val="0"/>
      <w:divBdr>
        <w:top w:val="none" w:sz="0" w:space="0" w:color="auto"/>
        <w:left w:val="none" w:sz="0" w:space="0" w:color="auto"/>
        <w:bottom w:val="none" w:sz="0" w:space="0" w:color="auto"/>
        <w:right w:val="none" w:sz="0" w:space="0" w:color="auto"/>
      </w:divBdr>
    </w:div>
    <w:div w:id="991834442">
      <w:bodyDiv w:val="1"/>
      <w:marLeft w:val="0"/>
      <w:marRight w:val="0"/>
      <w:marTop w:val="0"/>
      <w:marBottom w:val="0"/>
      <w:divBdr>
        <w:top w:val="none" w:sz="0" w:space="0" w:color="auto"/>
        <w:left w:val="none" w:sz="0" w:space="0" w:color="auto"/>
        <w:bottom w:val="none" w:sz="0" w:space="0" w:color="auto"/>
        <w:right w:val="none" w:sz="0" w:space="0" w:color="auto"/>
      </w:divBdr>
    </w:div>
    <w:div w:id="1078016853">
      <w:bodyDiv w:val="1"/>
      <w:marLeft w:val="0"/>
      <w:marRight w:val="0"/>
      <w:marTop w:val="0"/>
      <w:marBottom w:val="0"/>
      <w:divBdr>
        <w:top w:val="none" w:sz="0" w:space="0" w:color="auto"/>
        <w:left w:val="none" w:sz="0" w:space="0" w:color="auto"/>
        <w:bottom w:val="none" w:sz="0" w:space="0" w:color="auto"/>
        <w:right w:val="none" w:sz="0" w:space="0" w:color="auto"/>
      </w:divBdr>
    </w:div>
    <w:div w:id="1126041466">
      <w:bodyDiv w:val="1"/>
      <w:marLeft w:val="0"/>
      <w:marRight w:val="0"/>
      <w:marTop w:val="0"/>
      <w:marBottom w:val="0"/>
      <w:divBdr>
        <w:top w:val="none" w:sz="0" w:space="0" w:color="auto"/>
        <w:left w:val="none" w:sz="0" w:space="0" w:color="auto"/>
        <w:bottom w:val="none" w:sz="0" w:space="0" w:color="auto"/>
        <w:right w:val="none" w:sz="0" w:space="0" w:color="auto"/>
      </w:divBdr>
      <w:divsChild>
        <w:div w:id="811099545">
          <w:marLeft w:val="0"/>
          <w:marRight w:val="0"/>
          <w:marTop w:val="0"/>
          <w:marBottom w:val="0"/>
          <w:divBdr>
            <w:top w:val="none" w:sz="0" w:space="0" w:color="auto"/>
            <w:left w:val="none" w:sz="0" w:space="0" w:color="auto"/>
            <w:bottom w:val="none" w:sz="0" w:space="0" w:color="auto"/>
            <w:right w:val="none" w:sz="0" w:space="0" w:color="auto"/>
          </w:divBdr>
          <w:divsChild>
            <w:div w:id="932543334">
              <w:marLeft w:val="0"/>
              <w:marRight w:val="0"/>
              <w:marTop w:val="0"/>
              <w:marBottom w:val="0"/>
              <w:divBdr>
                <w:top w:val="none" w:sz="0" w:space="0" w:color="auto"/>
                <w:left w:val="none" w:sz="0" w:space="0" w:color="auto"/>
                <w:bottom w:val="none" w:sz="0" w:space="0" w:color="auto"/>
                <w:right w:val="none" w:sz="0" w:space="0" w:color="auto"/>
              </w:divBdr>
              <w:divsChild>
                <w:div w:id="1885828206">
                  <w:marLeft w:val="-300"/>
                  <w:marRight w:val="0"/>
                  <w:marTop w:val="0"/>
                  <w:marBottom w:val="0"/>
                  <w:divBdr>
                    <w:top w:val="none" w:sz="0" w:space="0" w:color="auto"/>
                    <w:left w:val="none" w:sz="0" w:space="0" w:color="auto"/>
                    <w:bottom w:val="none" w:sz="0" w:space="0" w:color="auto"/>
                    <w:right w:val="none" w:sz="0" w:space="0" w:color="auto"/>
                  </w:divBdr>
                  <w:divsChild>
                    <w:div w:id="2089185471">
                      <w:marLeft w:val="0"/>
                      <w:marRight w:val="0"/>
                      <w:marTop w:val="0"/>
                      <w:marBottom w:val="0"/>
                      <w:divBdr>
                        <w:top w:val="none" w:sz="0" w:space="0" w:color="auto"/>
                        <w:left w:val="none" w:sz="0" w:space="0" w:color="auto"/>
                        <w:bottom w:val="none" w:sz="0" w:space="0" w:color="auto"/>
                        <w:right w:val="none" w:sz="0" w:space="0" w:color="auto"/>
                      </w:divBdr>
                      <w:divsChild>
                        <w:div w:id="1493519499">
                          <w:marLeft w:val="0"/>
                          <w:marRight w:val="0"/>
                          <w:marTop w:val="0"/>
                          <w:marBottom w:val="0"/>
                          <w:divBdr>
                            <w:top w:val="none" w:sz="0" w:space="0" w:color="auto"/>
                            <w:left w:val="none" w:sz="0" w:space="0" w:color="auto"/>
                            <w:bottom w:val="none" w:sz="0" w:space="0" w:color="auto"/>
                            <w:right w:val="none" w:sz="0" w:space="0" w:color="auto"/>
                          </w:divBdr>
                          <w:divsChild>
                            <w:div w:id="1158762314">
                              <w:marLeft w:val="0"/>
                              <w:marRight w:val="0"/>
                              <w:marTop w:val="0"/>
                              <w:marBottom w:val="0"/>
                              <w:divBdr>
                                <w:top w:val="none" w:sz="0" w:space="0" w:color="auto"/>
                                <w:left w:val="none" w:sz="0" w:space="0" w:color="auto"/>
                                <w:bottom w:val="none" w:sz="0" w:space="0" w:color="auto"/>
                                <w:right w:val="none" w:sz="0" w:space="0" w:color="auto"/>
                              </w:divBdr>
                              <w:divsChild>
                                <w:div w:id="2046439576">
                                  <w:marLeft w:val="0"/>
                                  <w:marRight w:val="0"/>
                                  <w:marTop w:val="0"/>
                                  <w:marBottom w:val="0"/>
                                  <w:divBdr>
                                    <w:top w:val="none" w:sz="0" w:space="0" w:color="auto"/>
                                    <w:left w:val="none" w:sz="0" w:space="0" w:color="auto"/>
                                    <w:bottom w:val="none" w:sz="0" w:space="0" w:color="auto"/>
                                    <w:right w:val="none" w:sz="0" w:space="0" w:color="auto"/>
                                  </w:divBdr>
                                  <w:divsChild>
                                    <w:div w:id="390034914">
                                      <w:marLeft w:val="0"/>
                                      <w:marRight w:val="0"/>
                                      <w:marTop w:val="0"/>
                                      <w:marBottom w:val="0"/>
                                      <w:divBdr>
                                        <w:top w:val="none" w:sz="0" w:space="0" w:color="auto"/>
                                        <w:left w:val="none" w:sz="0" w:space="0" w:color="auto"/>
                                        <w:bottom w:val="none" w:sz="0" w:space="0" w:color="auto"/>
                                        <w:right w:val="none" w:sz="0" w:space="0" w:color="auto"/>
                                      </w:divBdr>
                                      <w:divsChild>
                                        <w:div w:id="8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901920">
      <w:bodyDiv w:val="1"/>
      <w:marLeft w:val="0"/>
      <w:marRight w:val="0"/>
      <w:marTop w:val="0"/>
      <w:marBottom w:val="0"/>
      <w:divBdr>
        <w:top w:val="none" w:sz="0" w:space="0" w:color="auto"/>
        <w:left w:val="none" w:sz="0" w:space="0" w:color="auto"/>
        <w:bottom w:val="none" w:sz="0" w:space="0" w:color="auto"/>
        <w:right w:val="none" w:sz="0" w:space="0" w:color="auto"/>
      </w:divBdr>
    </w:div>
    <w:div w:id="1227761998">
      <w:bodyDiv w:val="1"/>
      <w:marLeft w:val="0"/>
      <w:marRight w:val="0"/>
      <w:marTop w:val="0"/>
      <w:marBottom w:val="0"/>
      <w:divBdr>
        <w:top w:val="none" w:sz="0" w:space="0" w:color="auto"/>
        <w:left w:val="none" w:sz="0" w:space="0" w:color="auto"/>
        <w:bottom w:val="none" w:sz="0" w:space="0" w:color="auto"/>
        <w:right w:val="none" w:sz="0" w:space="0" w:color="auto"/>
      </w:divBdr>
    </w:div>
    <w:div w:id="1255239247">
      <w:bodyDiv w:val="1"/>
      <w:marLeft w:val="0"/>
      <w:marRight w:val="0"/>
      <w:marTop w:val="0"/>
      <w:marBottom w:val="0"/>
      <w:divBdr>
        <w:top w:val="none" w:sz="0" w:space="0" w:color="auto"/>
        <w:left w:val="none" w:sz="0" w:space="0" w:color="auto"/>
        <w:bottom w:val="none" w:sz="0" w:space="0" w:color="auto"/>
        <w:right w:val="none" w:sz="0" w:space="0" w:color="auto"/>
      </w:divBdr>
    </w:div>
    <w:div w:id="1260867849">
      <w:bodyDiv w:val="1"/>
      <w:marLeft w:val="0"/>
      <w:marRight w:val="0"/>
      <w:marTop w:val="0"/>
      <w:marBottom w:val="0"/>
      <w:divBdr>
        <w:top w:val="none" w:sz="0" w:space="0" w:color="auto"/>
        <w:left w:val="none" w:sz="0" w:space="0" w:color="auto"/>
        <w:bottom w:val="none" w:sz="0" w:space="0" w:color="auto"/>
        <w:right w:val="none" w:sz="0" w:space="0" w:color="auto"/>
      </w:divBdr>
    </w:div>
    <w:div w:id="1443720909">
      <w:bodyDiv w:val="1"/>
      <w:marLeft w:val="0"/>
      <w:marRight w:val="0"/>
      <w:marTop w:val="0"/>
      <w:marBottom w:val="0"/>
      <w:divBdr>
        <w:top w:val="none" w:sz="0" w:space="0" w:color="auto"/>
        <w:left w:val="none" w:sz="0" w:space="0" w:color="auto"/>
        <w:bottom w:val="none" w:sz="0" w:space="0" w:color="auto"/>
        <w:right w:val="none" w:sz="0" w:space="0" w:color="auto"/>
      </w:divBdr>
    </w:div>
    <w:div w:id="1470628793">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517694601">
      <w:bodyDiv w:val="1"/>
      <w:marLeft w:val="0"/>
      <w:marRight w:val="0"/>
      <w:marTop w:val="0"/>
      <w:marBottom w:val="0"/>
      <w:divBdr>
        <w:top w:val="none" w:sz="0" w:space="0" w:color="auto"/>
        <w:left w:val="none" w:sz="0" w:space="0" w:color="auto"/>
        <w:bottom w:val="none" w:sz="0" w:space="0" w:color="auto"/>
        <w:right w:val="none" w:sz="0" w:space="0" w:color="auto"/>
      </w:divBdr>
    </w:div>
    <w:div w:id="1577789330">
      <w:bodyDiv w:val="1"/>
      <w:marLeft w:val="0"/>
      <w:marRight w:val="0"/>
      <w:marTop w:val="0"/>
      <w:marBottom w:val="0"/>
      <w:divBdr>
        <w:top w:val="none" w:sz="0" w:space="0" w:color="auto"/>
        <w:left w:val="none" w:sz="0" w:space="0" w:color="auto"/>
        <w:bottom w:val="none" w:sz="0" w:space="0" w:color="auto"/>
        <w:right w:val="none" w:sz="0" w:space="0" w:color="auto"/>
      </w:divBdr>
    </w:div>
    <w:div w:id="1587955971">
      <w:bodyDiv w:val="1"/>
      <w:marLeft w:val="0"/>
      <w:marRight w:val="0"/>
      <w:marTop w:val="0"/>
      <w:marBottom w:val="0"/>
      <w:divBdr>
        <w:top w:val="none" w:sz="0" w:space="0" w:color="auto"/>
        <w:left w:val="none" w:sz="0" w:space="0" w:color="auto"/>
        <w:bottom w:val="none" w:sz="0" w:space="0" w:color="auto"/>
        <w:right w:val="none" w:sz="0" w:space="0" w:color="auto"/>
      </w:divBdr>
    </w:div>
    <w:div w:id="1623417662">
      <w:bodyDiv w:val="1"/>
      <w:marLeft w:val="0"/>
      <w:marRight w:val="0"/>
      <w:marTop w:val="0"/>
      <w:marBottom w:val="0"/>
      <w:divBdr>
        <w:top w:val="none" w:sz="0" w:space="0" w:color="auto"/>
        <w:left w:val="none" w:sz="0" w:space="0" w:color="auto"/>
        <w:bottom w:val="none" w:sz="0" w:space="0" w:color="auto"/>
        <w:right w:val="none" w:sz="0" w:space="0" w:color="auto"/>
      </w:divBdr>
    </w:div>
    <w:div w:id="1637877395">
      <w:bodyDiv w:val="1"/>
      <w:marLeft w:val="0"/>
      <w:marRight w:val="0"/>
      <w:marTop w:val="0"/>
      <w:marBottom w:val="0"/>
      <w:divBdr>
        <w:top w:val="none" w:sz="0" w:space="0" w:color="auto"/>
        <w:left w:val="none" w:sz="0" w:space="0" w:color="auto"/>
        <w:bottom w:val="none" w:sz="0" w:space="0" w:color="auto"/>
        <w:right w:val="none" w:sz="0" w:space="0" w:color="auto"/>
      </w:divBdr>
    </w:div>
    <w:div w:id="1641688132">
      <w:bodyDiv w:val="1"/>
      <w:marLeft w:val="0"/>
      <w:marRight w:val="0"/>
      <w:marTop w:val="0"/>
      <w:marBottom w:val="0"/>
      <w:divBdr>
        <w:top w:val="none" w:sz="0" w:space="0" w:color="auto"/>
        <w:left w:val="none" w:sz="0" w:space="0" w:color="auto"/>
        <w:bottom w:val="none" w:sz="0" w:space="0" w:color="auto"/>
        <w:right w:val="none" w:sz="0" w:space="0" w:color="auto"/>
      </w:divBdr>
    </w:div>
    <w:div w:id="1650553288">
      <w:bodyDiv w:val="1"/>
      <w:marLeft w:val="0"/>
      <w:marRight w:val="0"/>
      <w:marTop w:val="0"/>
      <w:marBottom w:val="0"/>
      <w:divBdr>
        <w:top w:val="none" w:sz="0" w:space="0" w:color="auto"/>
        <w:left w:val="none" w:sz="0" w:space="0" w:color="auto"/>
        <w:bottom w:val="none" w:sz="0" w:space="0" w:color="auto"/>
        <w:right w:val="none" w:sz="0" w:space="0" w:color="auto"/>
      </w:divBdr>
    </w:div>
    <w:div w:id="1685739728">
      <w:bodyDiv w:val="1"/>
      <w:marLeft w:val="0"/>
      <w:marRight w:val="0"/>
      <w:marTop w:val="0"/>
      <w:marBottom w:val="0"/>
      <w:divBdr>
        <w:top w:val="none" w:sz="0" w:space="0" w:color="auto"/>
        <w:left w:val="none" w:sz="0" w:space="0" w:color="auto"/>
        <w:bottom w:val="none" w:sz="0" w:space="0" w:color="auto"/>
        <w:right w:val="none" w:sz="0" w:space="0" w:color="auto"/>
      </w:divBdr>
      <w:divsChild>
        <w:div w:id="2095928098">
          <w:marLeft w:val="0"/>
          <w:marRight w:val="0"/>
          <w:marTop w:val="0"/>
          <w:marBottom w:val="0"/>
          <w:divBdr>
            <w:top w:val="none" w:sz="0" w:space="0" w:color="auto"/>
            <w:left w:val="none" w:sz="0" w:space="0" w:color="auto"/>
            <w:bottom w:val="none" w:sz="0" w:space="0" w:color="auto"/>
            <w:right w:val="none" w:sz="0" w:space="0" w:color="auto"/>
          </w:divBdr>
          <w:divsChild>
            <w:div w:id="55008249">
              <w:marLeft w:val="0"/>
              <w:marRight w:val="0"/>
              <w:marTop w:val="0"/>
              <w:marBottom w:val="0"/>
              <w:divBdr>
                <w:top w:val="none" w:sz="0" w:space="0" w:color="auto"/>
                <w:left w:val="none" w:sz="0" w:space="0" w:color="auto"/>
                <w:bottom w:val="none" w:sz="0" w:space="0" w:color="auto"/>
                <w:right w:val="none" w:sz="0" w:space="0" w:color="auto"/>
              </w:divBdr>
              <w:divsChild>
                <w:div w:id="237523163">
                  <w:marLeft w:val="-300"/>
                  <w:marRight w:val="0"/>
                  <w:marTop w:val="0"/>
                  <w:marBottom w:val="0"/>
                  <w:divBdr>
                    <w:top w:val="none" w:sz="0" w:space="0" w:color="auto"/>
                    <w:left w:val="none" w:sz="0" w:space="0" w:color="auto"/>
                    <w:bottom w:val="none" w:sz="0" w:space="0" w:color="auto"/>
                    <w:right w:val="none" w:sz="0" w:space="0" w:color="auto"/>
                  </w:divBdr>
                  <w:divsChild>
                    <w:div w:id="1156454806">
                      <w:marLeft w:val="0"/>
                      <w:marRight w:val="0"/>
                      <w:marTop w:val="0"/>
                      <w:marBottom w:val="0"/>
                      <w:divBdr>
                        <w:top w:val="none" w:sz="0" w:space="0" w:color="auto"/>
                        <w:left w:val="none" w:sz="0" w:space="0" w:color="auto"/>
                        <w:bottom w:val="none" w:sz="0" w:space="0" w:color="auto"/>
                        <w:right w:val="none" w:sz="0" w:space="0" w:color="auto"/>
                      </w:divBdr>
                      <w:divsChild>
                        <w:div w:id="1855724090">
                          <w:marLeft w:val="0"/>
                          <w:marRight w:val="0"/>
                          <w:marTop w:val="0"/>
                          <w:marBottom w:val="0"/>
                          <w:divBdr>
                            <w:top w:val="none" w:sz="0" w:space="0" w:color="auto"/>
                            <w:left w:val="none" w:sz="0" w:space="0" w:color="auto"/>
                            <w:bottom w:val="none" w:sz="0" w:space="0" w:color="auto"/>
                            <w:right w:val="none" w:sz="0" w:space="0" w:color="auto"/>
                          </w:divBdr>
                          <w:divsChild>
                            <w:div w:id="5060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534451">
      <w:bodyDiv w:val="1"/>
      <w:marLeft w:val="0"/>
      <w:marRight w:val="0"/>
      <w:marTop w:val="0"/>
      <w:marBottom w:val="0"/>
      <w:divBdr>
        <w:top w:val="none" w:sz="0" w:space="0" w:color="auto"/>
        <w:left w:val="none" w:sz="0" w:space="0" w:color="auto"/>
        <w:bottom w:val="none" w:sz="0" w:space="0" w:color="auto"/>
        <w:right w:val="none" w:sz="0" w:space="0" w:color="auto"/>
      </w:divBdr>
    </w:div>
    <w:div w:id="1764718341">
      <w:bodyDiv w:val="1"/>
      <w:marLeft w:val="0"/>
      <w:marRight w:val="0"/>
      <w:marTop w:val="0"/>
      <w:marBottom w:val="0"/>
      <w:divBdr>
        <w:top w:val="none" w:sz="0" w:space="0" w:color="auto"/>
        <w:left w:val="none" w:sz="0" w:space="0" w:color="auto"/>
        <w:bottom w:val="none" w:sz="0" w:space="0" w:color="auto"/>
        <w:right w:val="none" w:sz="0" w:space="0" w:color="auto"/>
      </w:divBdr>
    </w:div>
    <w:div w:id="1809857024">
      <w:bodyDiv w:val="1"/>
      <w:marLeft w:val="0"/>
      <w:marRight w:val="0"/>
      <w:marTop w:val="0"/>
      <w:marBottom w:val="0"/>
      <w:divBdr>
        <w:top w:val="none" w:sz="0" w:space="0" w:color="auto"/>
        <w:left w:val="none" w:sz="0" w:space="0" w:color="auto"/>
        <w:bottom w:val="none" w:sz="0" w:space="0" w:color="auto"/>
        <w:right w:val="none" w:sz="0" w:space="0" w:color="auto"/>
      </w:divBdr>
    </w:div>
    <w:div w:id="1810784761">
      <w:bodyDiv w:val="1"/>
      <w:marLeft w:val="0"/>
      <w:marRight w:val="0"/>
      <w:marTop w:val="0"/>
      <w:marBottom w:val="0"/>
      <w:divBdr>
        <w:top w:val="none" w:sz="0" w:space="0" w:color="auto"/>
        <w:left w:val="none" w:sz="0" w:space="0" w:color="auto"/>
        <w:bottom w:val="none" w:sz="0" w:space="0" w:color="auto"/>
        <w:right w:val="none" w:sz="0" w:space="0" w:color="auto"/>
      </w:divBdr>
    </w:div>
    <w:div w:id="1882128484">
      <w:bodyDiv w:val="1"/>
      <w:marLeft w:val="0"/>
      <w:marRight w:val="0"/>
      <w:marTop w:val="0"/>
      <w:marBottom w:val="0"/>
      <w:divBdr>
        <w:top w:val="none" w:sz="0" w:space="0" w:color="auto"/>
        <w:left w:val="none" w:sz="0" w:space="0" w:color="auto"/>
        <w:bottom w:val="none" w:sz="0" w:space="0" w:color="auto"/>
        <w:right w:val="none" w:sz="0" w:space="0" w:color="auto"/>
      </w:divBdr>
    </w:div>
    <w:div w:id="1908564227">
      <w:bodyDiv w:val="1"/>
      <w:marLeft w:val="0"/>
      <w:marRight w:val="0"/>
      <w:marTop w:val="0"/>
      <w:marBottom w:val="0"/>
      <w:divBdr>
        <w:top w:val="none" w:sz="0" w:space="0" w:color="auto"/>
        <w:left w:val="none" w:sz="0" w:space="0" w:color="auto"/>
        <w:bottom w:val="none" w:sz="0" w:space="0" w:color="auto"/>
        <w:right w:val="none" w:sz="0" w:space="0" w:color="auto"/>
      </w:divBdr>
    </w:div>
    <w:div w:id="1923876393">
      <w:bodyDiv w:val="1"/>
      <w:marLeft w:val="0"/>
      <w:marRight w:val="0"/>
      <w:marTop w:val="0"/>
      <w:marBottom w:val="0"/>
      <w:divBdr>
        <w:top w:val="none" w:sz="0" w:space="0" w:color="auto"/>
        <w:left w:val="none" w:sz="0" w:space="0" w:color="auto"/>
        <w:bottom w:val="none" w:sz="0" w:space="0" w:color="auto"/>
        <w:right w:val="none" w:sz="0" w:space="0" w:color="auto"/>
      </w:divBdr>
    </w:div>
    <w:div w:id="1933666171">
      <w:bodyDiv w:val="1"/>
      <w:marLeft w:val="0"/>
      <w:marRight w:val="0"/>
      <w:marTop w:val="0"/>
      <w:marBottom w:val="0"/>
      <w:divBdr>
        <w:top w:val="none" w:sz="0" w:space="0" w:color="auto"/>
        <w:left w:val="none" w:sz="0" w:space="0" w:color="auto"/>
        <w:bottom w:val="none" w:sz="0" w:space="0" w:color="auto"/>
        <w:right w:val="none" w:sz="0" w:space="0" w:color="auto"/>
      </w:divBdr>
    </w:div>
    <w:div w:id="1948081011">
      <w:bodyDiv w:val="1"/>
      <w:marLeft w:val="0"/>
      <w:marRight w:val="0"/>
      <w:marTop w:val="0"/>
      <w:marBottom w:val="0"/>
      <w:divBdr>
        <w:top w:val="none" w:sz="0" w:space="0" w:color="auto"/>
        <w:left w:val="none" w:sz="0" w:space="0" w:color="auto"/>
        <w:bottom w:val="none" w:sz="0" w:space="0" w:color="auto"/>
        <w:right w:val="none" w:sz="0" w:space="0" w:color="auto"/>
      </w:divBdr>
    </w:div>
    <w:div w:id="1955356472">
      <w:bodyDiv w:val="1"/>
      <w:marLeft w:val="0"/>
      <w:marRight w:val="0"/>
      <w:marTop w:val="0"/>
      <w:marBottom w:val="0"/>
      <w:divBdr>
        <w:top w:val="none" w:sz="0" w:space="0" w:color="auto"/>
        <w:left w:val="none" w:sz="0" w:space="0" w:color="auto"/>
        <w:bottom w:val="none" w:sz="0" w:space="0" w:color="auto"/>
        <w:right w:val="none" w:sz="0" w:space="0" w:color="auto"/>
      </w:divBdr>
      <w:divsChild>
        <w:div w:id="463278127">
          <w:marLeft w:val="0"/>
          <w:marRight w:val="0"/>
          <w:marTop w:val="0"/>
          <w:marBottom w:val="0"/>
          <w:divBdr>
            <w:top w:val="none" w:sz="0" w:space="0" w:color="auto"/>
            <w:left w:val="none" w:sz="0" w:space="0" w:color="auto"/>
            <w:bottom w:val="none" w:sz="0" w:space="0" w:color="auto"/>
            <w:right w:val="none" w:sz="0" w:space="0" w:color="auto"/>
          </w:divBdr>
          <w:divsChild>
            <w:div w:id="9112344">
              <w:marLeft w:val="0"/>
              <w:marRight w:val="0"/>
              <w:marTop w:val="0"/>
              <w:marBottom w:val="0"/>
              <w:divBdr>
                <w:top w:val="none" w:sz="0" w:space="0" w:color="auto"/>
                <w:left w:val="none" w:sz="0" w:space="0" w:color="auto"/>
                <w:bottom w:val="none" w:sz="0" w:space="0" w:color="auto"/>
                <w:right w:val="none" w:sz="0" w:space="0" w:color="auto"/>
              </w:divBdr>
              <w:divsChild>
                <w:div w:id="154346478">
                  <w:marLeft w:val="-300"/>
                  <w:marRight w:val="0"/>
                  <w:marTop w:val="0"/>
                  <w:marBottom w:val="0"/>
                  <w:divBdr>
                    <w:top w:val="none" w:sz="0" w:space="0" w:color="auto"/>
                    <w:left w:val="none" w:sz="0" w:space="0" w:color="auto"/>
                    <w:bottom w:val="none" w:sz="0" w:space="0" w:color="auto"/>
                    <w:right w:val="none" w:sz="0" w:space="0" w:color="auto"/>
                  </w:divBdr>
                  <w:divsChild>
                    <w:div w:id="198973545">
                      <w:marLeft w:val="0"/>
                      <w:marRight w:val="0"/>
                      <w:marTop w:val="0"/>
                      <w:marBottom w:val="0"/>
                      <w:divBdr>
                        <w:top w:val="none" w:sz="0" w:space="0" w:color="auto"/>
                        <w:left w:val="none" w:sz="0" w:space="0" w:color="auto"/>
                        <w:bottom w:val="none" w:sz="0" w:space="0" w:color="auto"/>
                        <w:right w:val="none" w:sz="0" w:space="0" w:color="auto"/>
                      </w:divBdr>
                      <w:divsChild>
                        <w:div w:id="1200777207">
                          <w:marLeft w:val="0"/>
                          <w:marRight w:val="0"/>
                          <w:marTop w:val="0"/>
                          <w:marBottom w:val="0"/>
                          <w:divBdr>
                            <w:top w:val="none" w:sz="0" w:space="0" w:color="auto"/>
                            <w:left w:val="none" w:sz="0" w:space="0" w:color="auto"/>
                            <w:bottom w:val="none" w:sz="0" w:space="0" w:color="auto"/>
                            <w:right w:val="none" w:sz="0" w:space="0" w:color="auto"/>
                          </w:divBdr>
                          <w:divsChild>
                            <w:div w:id="267932289">
                              <w:marLeft w:val="0"/>
                              <w:marRight w:val="0"/>
                              <w:marTop w:val="0"/>
                              <w:marBottom w:val="0"/>
                              <w:divBdr>
                                <w:top w:val="none" w:sz="0" w:space="0" w:color="auto"/>
                                <w:left w:val="none" w:sz="0" w:space="0" w:color="auto"/>
                                <w:bottom w:val="none" w:sz="0" w:space="0" w:color="auto"/>
                                <w:right w:val="none" w:sz="0" w:space="0" w:color="auto"/>
                              </w:divBdr>
                              <w:divsChild>
                                <w:div w:id="1218391350">
                                  <w:marLeft w:val="0"/>
                                  <w:marRight w:val="0"/>
                                  <w:marTop w:val="0"/>
                                  <w:marBottom w:val="0"/>
                                  <w:divBdr>
                                    <w:top w:val="none" w:sz="0" w:space="0" w:color="auto"/>
                                    <w:left w:val="none" w:sz="0" w:space="0" w:color="auto"/>
                                    <w:bottom w:val="none" w:sz="0" w:space="0" w:color="auto"/>
                                    <w:right w:val="none" w:sz="0" w:space="0" w:color="auto"/>
                                  </w:divBdr>
                                  <w:divsChild>
                                    <w:div w:id="1750077052">
                                      <w:marLeft w:val="0"/>
                                      <w:marRight w:val="0"/>
                                      <w:marTop w:val="0"/>
                                      <w:marBottom w:val="0"/>
                                      <w:divBdr>
                                        <w:top w:val="none" w:sz="0" w:space="0" w:color="auto"/>
                                        <w:left w:val="none" w:sz="0" w:space="0" w:color="auto"/>
                                        <w:bottom w:val="none" w:sz="0" w:space="0" w:color="auto"/>
                                        <w:right w:val="none" w:sz="0" w:space="0" w:color="auto"/>
                                      </w:divBdr>
                                      <w:divsChild>
                                        <w:div w:id="20689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30349">
      <w:bodyDiv w:val="1"/>
      <w:marLeft w:val="0"/>
      <w:marRight w:val="0"/>
      <w:marTop w:val="0"/>
      <w:marBottom w:val="0"/>
      <w:divBdr>
        <w:top w:val="none" w:sz="0" w:space="0" w:color="auto"/>
        <w:left w:val="none" w:sz="0" w:space="0" w:color="auto"/>
        <w:bottom w:val="none" w:sz="0" w:space="0" w:color="auto"/>
        <w:right w:val="none" w:sz="0" w:space="0" w:color="auto"/>
      </w:divBdr>
    </w:div>
    <w:div w:id="210707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colourlovers.com/palettes/ad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aintstrap.com/"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ootswatch.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bootswatchr.com/"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vista1\Dropbox\Courseware\CWLib_Print_Templates\Production%20Templates\CWL_Basic%20TemplateVer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B6CB2C2DFA12F4FB86EDB7C82ACABDF" ma:contentTypeVersion="3" ma:contentTypeDescription="Create a new document." ma:contentTypeScope="" ma:versionID="44ee752848dad6cf9d039b8b84ae75cd">
  <xsd:schema xmlns:xsd="http://www.w3.org/2001/XMLSchema" xmlns:xs="http://www.w3.org/2001/XMLSchema" xmlns:p="http://schemas.microsoft.com/office/2006/metadata/properties" xmlns:ns2="0fff4fee-0e47-4f96-badf-32f472a90d00" targetNamespace="http://schemas.microsoft.com/office/2006/metadata/properties" ma:root="true" ma:fieldsID="ec6b3d98b21ee9a5b2fbaa81334c215f" ns2:_="">
    <xsd:import namespace="0fff4fee-0e47-4f96-badf-32f472a90d00"/>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f4fee-0e47-4f96-badf-32f472a90d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84792-7137-42F4-806C-CA6FD6BD1E30}">
  <ds:schemaRefs>
    <ds:schemaRef ds:uri="http://schemas.openxmlformats.org/officeDocument/2006/bibliography"/>
  </ds:schemaRefs>
</ds:datastoreItem>
</file>

<file path=customXml/itemProps2.xml><?xml version="1.0" encoding="utf-8"?>
<ds:datastoreItem xmlns:ds="http://schemas.openxmlformats.org/officeDocument/2006/customXml" ds:itemID="{F35D6CA2-B137-4941-8E15-2BC6BDDEB21B}"/>
</file>

<file path=customXml/itemProps3.xml><?xml version="1.0" encoding="utf-8"?>
<ds:datastoreItem xmlns:ds="http://schemas.openxmlformats.org/officeDocument/2006/customXml" ds:itemID="{780F2224-ED1C-4DD8-925E-A5AE036E5B12}"/>
</file>

<file path=customXml/itemProps4.xml><?xml version="1.0" encoding="utf-8"?>
<ds:datastoreItem xmlns:ds="http://schemas.openxmlformats.org/officeDocument/2006/customXml" ds:itemID="{DCA14A1D-439E-4052-AEA9-1D6B55A39F9D}"/>
</file>

<file path=docProps/app.xml><?xml version="1.0" encoding="utf-8"?>
<Properties xmlns="http://schemas.openxmlformats.org/officeDocument/2006/extended-properties" xmlns:vt="http://schemas.openxmlformats.org/officeDocument/2006/docPropsVTypes">
  <Template>CWL_Basic TemplateVer1.0.dotx</Template>
  <TotalTime>0</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2014-01-02T06:52:00Z</dcterms:created>
  <dcterms:modified xsi:type="dcterms:W3CDTF">2016-01-27T05:42:00Z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0x0101006B6CB2C2DFA12F4FB86EDB7C82ACABDF</vt:lpwstr>
  </property>
</Properties>
</file>